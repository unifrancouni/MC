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8F3DE2">
      <w:pPr>
        <w:pStyle w:val="Ttulo"/>
        <w:jc w:val="right"/>
        <w:rPr>
          <w:lang w:val="es-NI"/>
        </w:rPr>
      </w:pPr>
      <w:r>
        <w:rPr>
          <w:lang w:val="es-CO"/>
        </w:rPr>
        <w:t>Scl</w:t>
      </w:r>
      <w:r w:rsidR="00C2469D" w:rsidRPr="00267F59">
        <w:rPr>
          <w:lang w:val="es-CO"/>
        </w:rPr>
        <w:t>Mant</w:t>
      </w:r>
      <w:r w:rsidR="00C85D97">
        <w:rPr>
          <w:lang w:val="es-CO"/>
        </w:rPr>
        <w:t>HojaVerifica</w:t>
      </w:r>
      <w:r w:rsidR="00C2469D" w:rsidRPr="00267F59">
        <w:rPr>
          <w:lang w:val="es-CO"/>
        </w:rPr>
        <w:t>cion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&lt;1.0&gt;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934"/>
        <w:gridCol w:w="3116"/>
        <w:gridCol w:w="1800"/>
        <w:gridCol w:w="1080"/>
      </w:tblGrid>
      <w:tr w:rsidR="00502897">
        <w:tc>
          <w:tcPr>
            <w:tcW w:w="1242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267F59" w:rsidRDefault="00502897">
            <w:pPr>
              <w:pStyle w:val="Tabletext"/>
              <w:jc w:val="both"/>
              <w:rPr>
                <w:b/>
              </w:rPr>
            </w:pPr>
            <w:r w:rsidRPr="00267F59">
              <w:rPr>
                <w:b/>
              </w:rPr>
              <w:t>Iteración</w:t>
            </w:r>
          </w:p>
          <w:p w:rsidR="00502897" w:rsidRPr="00267F59" w:rsidRDefault="00502897">
            <w:pPr>
              <w:pStyle w:val="Tabletext"/>
              <w:jc w:val="both"/>
              <w:rPr>
                <w:b/>
                <w:sz w:val="16"/>
              </w:rPr>
            </w:pPr>
            <w:r w:rsidRPr="00267F59">
              <w:rPr>
                <w:b/>
                <w:sz w:val="16"/>
              </w:rPr>
              <w:t>(Façade, Filled, Focused, Refined)</w:t>
            </w: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Autor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  <w:rPr>
                <w:b/>
                <w:lang w:val="es-NI"/>
              </w:rPr>
            </w:pPr>
            <w:r>
              <w:rPr>
                <w:b/>
                <w:lang w:val="es-NI"/>
              </w:rPr>
              <w:t>Duración</w:t>
            </w:r>
          </w:p>
        </w:tc>
      </w:tr>
      <w:tr w:rsidR="00502897">
        <w:tc>
          <w:tcPr>
            <w:tcW w:w="1242" w:type="dxa"/>
          </w:tcPr>
          <w:p w:rsidR="00502897" w:rsidRDefault="00C85D97" w:rsidP="00700C18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2</w:t>
            </w:r>
            <w:r w:rsidR="00700C18">
              <w:rPr>
                <w:lang w:val="es-NI"/>
              </w:rPr>
              <w:t>3</w:t>
            </w:r>
            <w:r w:rsidR="00502897">
              <w:rPr>
                <w:lang w:val="es-NI"/>
              </w:rPr>
              <w:t>/0</w:t>
            </w:r>
            <w:r w:rsidR="00700C18">
              <w:rPr>
                <w:lang w:val="es-NI"/>
              </w:rPr>
              <w:t>8</w:t>
            </w:r>
            <w:r w:rsidR="00502897">
              <w:rPr>
                <w:lang w:val="es-NI"/>
              </w:rPr>
              <w:t>/200</w:t>
            </w:r>
            <w:r w:rsidR="00700C18">
              <w:rPr>
                <w:lang w:val="es-NI"/>
              </w:rPr>
              <w:t>7</w:t>
            </w:r>
          </w:p>
        </w:tc>
        <w:tc>
          <w:tcPr>
            <w:tcW w:w="147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934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3116" w:type="dxa"/>
          </w:tcPr>
          <w:p w:rsidR="00502897" w:rsidRDefault="00502897">
            <w:pPr>
              <w:pStyle w:val="Tabletext"/>
              <w:jc w:val="both"/>
              <w:rPr>
                <w:lang w:val="es-NI"/>
              </w:rPr>
            </w:pPr>
            <w:r>
              <w:rPr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Default="00700C18">
            <w:pPr>
              <w:pStyle w:val="Tabletext"/>
              <w:jc w:val="both"/>
            </w:pPr>
            <w:r>
              <w:t>Azucena Suárez T.</w:t>
            </w:r>
          </w:p>
        </w:tc>
        <w:tc>
          <w:tcPr>
            <w:tcW w:w="1080" w:type="dxa"/>
          </w:tcPr>
          <w:p w:rsidR="00502897" w:rsidRDefault="00502897">
            <w:pPr>
              <w:pStyle w:val="Tabletext"/>
              <w:jc w:val="both"/>
            </w:pPr>
          </w:p>
        </w:tc>
      </w:tr>
      <w:tr w:rsidR="00B6314C" w:rsidRPr="000E323A">
        <w:tc>
          <w:tcPr>
            <w:tcW w:w="1242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934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  <w:tc>
          <w:tcPr>
            <w:tcW w:w="1080" w:type="dxa"/>
          </w:tcPr>
          <w:p w:rsidR="00B6314C" w:rsidRPr="000E323A" w:rsidRDefault="00B6314C" w:rsidP="00766EA2">
            <w:pPr>
              <w:pStyle w:val="Tabletext"/>
              <w:jc w:val="both"/>
              <w:rPr>
                <w:color w:val="993300"/>
                <w:lang w:val="es-NI"/>
              </w:rPr>
            </w:pPr>
          </w:p>
        </w:tc>
      </w:tr>
      <w:tr w:rsidR="00502897" w:rsidRPr="00AC19A3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934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8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B6314C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B6314C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316969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E800AC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934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8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316969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934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1D270D" w:rsidRDefault="003E0EB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3E0EBF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3E0EBF">
        <w:rPr>
          <w:b/>
        </w:rPr>
        <w:fldChar w:fldCharType="separate"/>
      </w:r>
      <w:hyperlink w:anchor="_Toc141695677" w:history="1">
        <w:r w:rsidR="001D270D" w:rsidRPr="00476183">
          <w:rPr>
            <w:rStyle w:val="Hipervnculo"/>
            <w:noProof/>
            <w:lang w:val="es-NI"/>
          </w:rPr>
          <w:t>1.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Breve Descripción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8" w:history="1">
        <w:r w:rsidR="001D270D" w:rsidRPr="00476183">
          <w:rPr>
            <w:rStyle w:val="Hipervnculo"/>
            <w:noProof/>
            <w:lang w:val="es-NI"/>
          </w:rPr>
          <w:t>2.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Entidades Involucradas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79" w:history="1">
        <w:r w:rsidR="001D270D" w:rsidRPr="00476183">
          <w:rPr>
            <w:rStyle w:val="Hipervnculo"/>
            <w:noProof/>
            <w:lang w:val="es-NI"/>
          </w:rPr>
          <w:t>3.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de eventos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0" w:history="1">
        <w:r w:rsidR="001D270D" w:rsidRPr="00476183">
          <w:rPr>
            <w:rStyle w:val="Hipervnculo"/>
            <w:noProof/>
            <w:lang w:val="es-NI"/>
          </w:rPr>
          <w:t>3.1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 básico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141695681" w:history="1">
        <w:r w:rsidR="001D270D" w:rsidRPr="00476183">
          <w:rPr>
            <w:rStyle w:val="Hipervnculo"/>
            <w:noProof/>
            <w:lang w:val="es-NI"/>
          </w:rPr>
          <w:t>3.2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Flujos Alternos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2" w:history="1">
        <w:r w:rsidR="001D270D" w:rsidRPr="00476183">
          <w:rPr>
            <w:rStyle w:val="Hipervnculo"/>
            <w:noProof/>
            <w:lang w:val="es-NI"/>
          </w:rPr>
          <w:t>4.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Diagrama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70D" w:rsidRDefault="003E0EBF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141695683" w:history="1">
        <w:r w:rsidR="001D270D" w:rsidRPr="00476183">
          <w:rPr>
            <w:rStyle w:val="Hipervnculo"/>
            <w:noProof/>
            <w:lang w:val="es-NI"/>
          </w:rPr>
          <w:t>5.</w:t>
        </w:r>
        <w:r w:rsidR="001D270D">
          <w:rPr>
            <w:noProof/>
            <w:sz w:val="24"/>
            <w:szCs w:val="24"/>
            <w:lang w:val="es-ES" w:eastAsia="es-ES"/>
          </w:rPr>
          <w:tab/>
        </w:r>
        <w:r w:rsidR="001D270D" w:rsidRPr="00476183">
          <w:rPr>
            <w:rStyle w:val="Hipervnculo"/>
            <w:noProof/>
            <w:lang w:val="es-NI"/>
          </w:rPr>
          <w:t>Interface con el usuario</w:t>
        </w:r>
        <w:r w:rsidR="001D2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270D">
          <w:rPr>
            <w:noProof/>
            <w:webHidden/>
          </w:rPr>
          <w:instrText xml:space="preserve"> PAGEREF _Toc141695683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7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897" w:rsidRDefault="003E0EBF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8F3DE2">
          <w:rPr>
            <w:lang w:val="es-NI"/>
          </w:rPr>
          <w:t>Scl</w:t>
        </w:r>
        <w:r w:rsidR="00B717DE">
          <w:rPr>
            <w:lang w:val="es-NI"/>
          </w:rPr>
          <w:t>Mant</w:t>
        </w:r>
        <w:r w:rsidR="00C85D97">
          <w:rPr>
            <w:lang w:val="es-NI"/>
          </w:rPr>
          <w:t>HojaVerifica</w:t>
        </w:r>
        <w:r w:rsidR="00700C18">
          <w:rPr>
            <w:lang w:val="es-NI"/>
          </w:rPr>
          <w:t>cion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  <w:bookmarkStart w:id="5" w:name="_Toc141695677"/>
    </w:p>
    <w:p w:rsidR="0034130E" w:rsidRDefault="0034130E" w:rsidP="0034130E">
      <w:pPr>
        <w:pStyle w:val="Ttulo1"/>
        <w:rPr>
          <w:lang w:val="es-NI"/>
        </w:rPr>
      </w:pPr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700C18" w:rsidRDefault="00700C18" w:rsidP="0034130E">
      <w:pPr>
        <w:pStyle w:val="Sangra2detindependiente"/>
      </w:pPr>
      <w:r>
        <w:t xml:space="preserve">Permite darle mantenimiento a la </w:t>
      </w:r>
      <w:r w:rsidR="00C85D97">
        <w:t xml:space="preserve">Hoja de Verificación correspondiente a la ficha de </w:t>
      </w:r>
      <w:r>
        <w:t xml:space="preserve">cada socia. Esta </w:t>
      </w:r>
      <w:r w:rsidR="00C85D97">
        <w:t>hoja de verificación</w:t>
      </w:r>
      <w:r>
        <w:t xml:space="preserve"> manejará la siguiente información:</w:t>
      </w:r>
    </w:p>
    <w:p w:rsidR="003D15A6" w:rsidRDefault="003D15A6" w:rsidP="0034130E">
      <w:pPr>
        <w:pStyle w:val="Sangra2detindependiente"/>
      </w:pPr>
    </w:p>
    <w:p w:rsidR="003D15A6" w:rsidRDefault="003D15A6" w:rsidP="00086749">
      <w:pPr>
        <w:pStyle w:val="Sangra2detindependiente"/>
        <w:numPr>
          <w:ilvl w:val="0"/>
          <w:numId w:val="8"/>
        </w:numPr>
      </w:pPr>
      <w:r>
        <w:t>Datos generales de la socia.</w:t>
      </w:r>
    </w:p>
    <w:p w:rsidR="003D15A6" w:rsidRDefault="003D15A6" w:rsidP="00086749">
      <w:pPr>
        <w:pStyle w:val="Sangra2detindependiente"/>
        <w:numPr>
          <w:ilvl w:val="0"/>
          <w:numId w:val="8"/>
        </w:numPr>
      </w:pPr>
      <w:r>
        <w:t>Datos del Negocio actual o bien del que se planea crear.</w:t>
      </w:r>
    </w:p>
    <w:p w:rsidR="00086749" w:rsidRDefault="00086749" w:rsidP="00086749">
      <w:pPr>
        <w:pStyle w:val="Sangra2detindependiente"/>
        <w:numPr>
          <w:ilvl w:val="0"/>
          <w:numId w:val="8"/>
        </w:numPr>
      </w:pPr>
      <w:r>
        <w:t>Datos de crédito actual, si es que lo tiene.</w:t>
      </w:r>
    </w:p>
    <w:p w:rsidR="00086749" w:rsidRDefault="00086749" w:rsidP="00086749">
      <w:pPr>
        <w:pStyle w:val="Sangra2detindependiente"/>
        <w:numPr>
          <w:ilvl w:val="0"/>
          <w:numId w:val="8"/>
        </w:numPr>
      </w:pPr>
      <w:r>
        <w:t>Referencia Crediticia.</w:t>
      </w:r>
    </w:p>
    <w:p w:rsidR="00086749" w:rsidRDefault="00086749" w:rsidP="00086749">
      <w:pPr>
        <w:pStyle w:val="Sangra2detindependiente"/>
        <w:numPr>
          <w:ilvl w:val="0"/>
          <w:numId w:val="8"/>
        </w:numPr>
      </w:pPr>
      <w:r>
        <w:t>Datos iniciales para el préstamo.</w:t>
      </w:r>
    </w:p>
    <w:p w:rsidR="00700C18" w:rsidRDefault="00700C18" w:rsidP="0034130E">
      <w:pPr>
        <w:pStyle w:val="Sangra2detindependiente"/>
      </w:pPr>
    </w:p>
    <w:p w:rsidR="0034130E" w:rsidRDefault="0034130E" w:rsidP="0034130E">
      <w:pPr>
        <w:pStyle w:val="Sangra2detindependiente"/>
      </w:pPr>
      <w:r>
        <w:t xml:space="preserve">Se ofrecen las opciones de Agregar, Modificar </w:t>
      </w:r>
      <w:r w:rsidR="007F27CD">
        <w:t>Hoja</w:t>
      </w:r>
      <w:r w:rsidR="00947CD6">
        <w:t xml:space="preserve"> de </w:t>
      </w:r>
      <w:r w:rsidR="007F27CD">
        <w:t>Verificación</w:t>
      </w:r>
      <w:r>
        <w:t xml:space="preserve"> </w:t>
      </w:r>
      <w:r w:rsidR="00286DB7">
        <w:t xml:space="preserve">así como Imprimir </w:t>
      </w:r>
      <w:r w:rsidR="00947CD6">
        <w:t xml:space="preserve">la </w:t>
      </w:r>
      <w:r w:rsidR="007F27CD">
        <w:t>hoja</w:t>
      </w:r>
      <w:r w:rsidR="00947CD6">
        <w:t xml:space="preserve"> en dependencia</w:t>
      </w:r>
      <w:r>
        <w:t xml:space="preserve"> de qu</w:t>
      </w:r>
      <w:r w:rsidR="00947CD6">
        <w:t>e</w:t>
      </w:r>
      <w:r>
        <w:t xml:space="preserve"> el rol del usuario conectado permita las acciones de Agregar</w:t>
      </w:r>
      <w:r w:rsidR="007F27CD">
        <w:t>HojaVerifica</w:t>
      </w:r>
      <w:r w:rsidR="00947CD6">
        <w:t>cion</w:t>
      </w:r>
      <w:r>
        <w:t xml:space="preserve">, </w:t>
      </w:r>
      <w:r w:rsidR="00947CD6">
        <w:t>Modificar</w:t>
      </w:r>
      <w:r w:rsidR="007F27CD">
        <w:t>HojaVerifica</w:t>
      </w:r>
      <w:r w:rsidR="00947CD6">
        <w:t>cion</w:t>
      </w:r>
      <w:r w:rsidR="00286DB7">
        <w:t xml:space="preserve">, </w:t>
      </w:r>
      <w:r w:rsidR="008A02C6">
        <w:t>e Imprimir</w:t>
      </w:r>
      <w:r w:rsidR="007F27CD">
        <w:t>HojaVerifica</w:t>
      </w:r>
      <w:r w:rsidR="00947CD6">
        <w:t>cion</w:t>
      </w:r>
      <w:r w:rsidR="008A02C6">
        <w:t xml:space="preserve"> </w:t>
      </w:r>
      <w:r>
        <w:t>respectivamente.</w:t>
      </w:r>
    </w:p>
    <w:p w:rsidR="0034130E" w:rsidRDefault="0034130E" w:rsidP="0034130E">
      <w:pPr>
        <w:pStyle w:val="Sangra2detindependiente"/>
        <w:ind w:left="0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41695678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C60B4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8F3DE2" w:rsidP="00AB3A63">
            <w:r>
              <w:t>Scl</w:t>
            </w:r>
            <w:r w:rsidR="00B93D99">
              <w:t>GrupoSolidario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44" w:rsidRDefault="00C60B44" w:rsidP="00AB3A63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8F3DE2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B93D99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8F3DE2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B93D99">
              <w:rPr>
                <w:lang w:val="es-NI"/>
              </w:rPr>
              <w:t>GrupoSocia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454E3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lang w:val="es-NI"/>
              </w:rPr>
            </w:pPr>
          </w:p>
        </w:tc>
      </w:tr>
      <w:tr w:rsidR="001966A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8F3DE2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6127CD">
              <w:rPr>
                <w:lang w:val="es-NI"/>
              </w:rPr>
              <w:t>FichaSocia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Pr="00B93D99" w:rsidRDefault="006127CD" w:rsidP="006127CD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6127CD" w:rsidP="006127CD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A7" w:rsidRDefault="001966A7" w:rsidP="00B93D99">
            <w:pPr>
              <w:rPr>
                <w:lang w:val="es-NI"/>
              </w:rPr>
            </w:pPr>
          </w:p>
        </w:tc>
      </w:tr>
      <w:tr w:rsidR="007F27CD" w:rsidRPr="00B93D99" w:rsidTr="00147EC2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Pr="00B93D99" w:rsidRDefault="008F3DE2" w:rsidP="00147EC2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7F27CD">
              <w:rPr>
                <w:lang w:val="es-NI"/>
              </w:rPr>
              <w:t>OtroCreditoVigente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Pr="00B93D99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7F27CD" w:rsidRPr="00B93D99" w:rsidTr="00147EC2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Pr="00B93D99" w:rsidRDefault="008F3DE2" w:rsidP="00147EC2">
            <w:pPr>
              <w:rPr>
                <w:lang w:val="es-NI"/>
              </w:rPr>
            </w:pPr>
            <w:r>
              <w:rPr>
                <w:lang w:val="es-NI"/>
              </w:rPr>
              <w:t>Scl</w:t>
            </w:r>
            <w:r w:rsidR="007F27CD">
              <w:rPr>
                <w:lang w:val="es-NI"/>
              </w:rPr>
              <w:t>ReferenciaCrediticia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Pr="00B93D99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CD" w:rsidRDefault="007F27CD" w:rsidP="00147EC2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313737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313737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Pr="00B93D99" w:rsidRDefault="00313737" w:rsidP="00B93D99">
            <w:pPr>
              <w:rPr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737" w:rsidRDefault="00313737" w:rsidP="00B93D99">
            <w:pPr>
              <w:rPr>
                <w:lang w:val="es-NI"/>
              </w:rPr>
            </w:pPr>
          </w:p>
        </w:tc>
      </w:tr>
      <w:tr w:rsidR="00380C6E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6E" w:rsidRPr="00B93D99" w:rsidRDefault="00380C6E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6E" w:rsidRPr="00B93D99" w:rsidRDefault="00380C6E" w:rsidP="00B93D99">
            <w:pPr>
              <w:rPr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6E" w:rsidRDefault="00380C6E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6E" w:rsidRDefault="00380C6E" w:rsidP="00B93D99">
            <w:pPr>
              <w:rPr>
                <w:lang w:val="es-NI"/>
              </w:rPr>
            </w:pPr>
          </w:p>
        </w:tc>
      </w:tr>
      <w:tr w:rsidR="00A71395" w:rsidRPr="00B93D9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95" w:rsidRPr="00B93D99" w:rsidRDefault="00A71395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95" w:rsidRPr="00B93D99" w:rsidRDefault="00A71395" w:rsidP="00B93D99">
            <w:pPr>
              <w:rPr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95" w:rsidRDefault="00A71395" w:rsidP="00B93D99">
            <w:pPr>
              <w:rPr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95" w:rsidRDefault="00A71395" w:rsidP="00B93D99">
            <w:pPr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41695679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41695680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Default="0034130E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Mantenimiento de </w:t>
      </w:r>
      <w:r w:rsidR="00A71395">
        <w:rPr>
          <w:lang w:val="es-NI"/>
        </w:rPr>
        <w:t>Hoja</w:t>
      </w:r>
      <w:r w:rsidR="00380C6E">
        <w:rPr>
          <w:lang w:val="es-NI"/>
        </w:rPr>
        <w:t xml:space="preserve"> de </w:t>
      </w:r>
      <w:r w:rsidR="00A71395">
        <w:rPr>
          <w:lang w:val="es-NI"/>
        </w:rPr>
        <w:t>Verifica</w:t>
      </w:r>
      <w:r w:rsidR="00380C6E">
        <w:rPr>
          <w:lang w:val="es-NI"/>
        </w:rPr>
        <w:t>ción</w:t>
      </w:r>
      <w:r>
        <w:rPr>
          <w:lang w:val="es-NI"/>
        </w:rPr>
        <w:t>.</w:t>
      </w:r>
    </w:p>
    <w:p w:rsidR="0034130E" w:rsidRDefault="0034130E" w:rsidP="0034130E">
      <w:pPr>
        <w:pStyle w:val="Ttulo3"/>
        <w:jc w:val="both"/>
        <w:rPr>
          <w:lang w:val="es-NI"/>
        </w:rPr>
      </w:pPr>
      <w:r w:rsidRPr="00AC1B41">
        <w:rPr>
          <w:lang w:val="es-NI"/>
        </w:rPr>
        <w:t xml:space="preserve">El sistema presenta los registros de </w:t>
      </w:r>
      <w:r w:rsidR="00380C6E" w:rsidRPr="00AC1B41">
        <w:rPr>
          <w:lang w:val="es-NI"/>
        </w:rPr>
        <w:t>Fichas de Inscripción existentes en la base de datos.</w:t>
      </w:r>
      <w:r w:rsidRPr="00AC1B41">
        <w:rPr>
          <w:lang w:val="es-NI"/>
        </w:rPr>
        <w:t xml:space="preserve"> Para cada registro se presenta su </w:t>
      </w:r>
      <w:r w:rsidR="00AC1B41" w:rsidRPr="00AC1B41">
        <w:rPr>
          <w:lang w:val="es-NI"/>
        </w:rPr>
        <w:t>código de la ficha, nombre y apellidos de la socia, cédula, dirección, teléfono, departamento, municipio, distrito, barrio, grupo solidario, fecha de inscripción</w:t>
      </w:r>
      <w:r w:rsidR="00205795">
        <w:rPr>
          <w:lang w:val="es-NI"/>
        </w:rPr>
        <w:t>, fecha de verificación</w:t>
      </w:r>
      <w:r w:rsidR="00AC1B41" w:rsidRPr="00AC1B41">
        <w:rPr>
          <w:lang w:val="es-NI"/>
        </w:rPr>
        <w:t xml:space="preserve"> y estado</w:t>
      </w:r>
      <w:r w:rsidR="00FD1486" w:rsidRPr="00AC1B41">
        <w:rPr>
          <w:lang w:val="es-NI"/>
        </w:rPr>
        <w:t>.</w:t>
      </w:r>
      <w:r w:rsidR="00313737" w:rsidRPr="00AC1B41">
        <w:rPr>
          <w:lang w:val="es-NI"/>
        </w:rPr>
        <w:t xml:space="preserve"> Se presentan ordenadas alfabéticamente por </w:t>
      </w:r>
      <w:r w:rsidR="00113732" w:rsidRPr="00AC1B41">
        <w:rPr>
          <w:lang w:val="es-NI"/>
        </w:rPr>
        <w:t>código</w:t>
      </w:r>
      <w:r w:rsidR="00313737" w:rsidRPr="00AC1B41">
        <w:rPr>
          <w:lang w:val="es-NI"/>
        </w:rPr>
        <w:t xml:space="preserve">. </w:t>
      </w:r>
      <w:r w:rsidRPr="00AC1B41">
        <w:rPr>
          <w:lang w:val="es-NI"/>
        </w:rPr>
        <w:t xml:space="preserve">El usuario selecciona la opción </w:t>
      </w:r>
      <w:r w:rsidR="00205795">
        <w:rPr>
          <w:lang w:val="es-NI"/>
        </w:rPr>
        <w:t>Modificar</w:t>
      </w:r>
      <w:r w:rsidRPr="00AC1B41">
        <w:rPr>
          <w:lang w:val="es-NI"/>
        </w:rPr>
        <w:t xml:space="preserve"> (El usuario debe tener un rol que permita la acción </w:t>
      </w:r>
      <w:r w:rsidR="00205795">
        <w:rPr>
          <w:lang w:val="es-ES"/>
        </w:rPr>
        <w:t>ModificarHojaVerificacion</w:t>
      </w:r>
      <w:r w:rsidRPr="00AC1B41">
        <w:rPr>
          <w:lang w:val="es-NI"/>
        </w:rPr>
        <w:t xml:space="preserve">). </w:t>
      </w:r>
    </w:p>
    <w:p w:rsidR="0037780D" w:rsidRDefault="0037780D" w:rsidP="0037780D">
      <w:pPr>
        <w:rPr>
          <w:lang w:val="es-NI"/>
        </w:rPr>
      </w:pPr>
    </w:p>
    <w:p w:rsidR="0037780D" w:rsidRDefault="0037780D" w:rsidP="0037780D">
      <w:pPr>
        <w:pStyle w:val="Ttulo3"/>
        <w:jc w:val="both"/>
        <w:rPr>
          <w:lang w:val="es-NI"/>
        </w:rPr>
      </w:pPr>
      <w:r>
        <w:rPr>
          <w:lang w:val="es-NI"/>
        </w:rPr>
        <w:t xml:space="preserve">El sistema presenta en la parte superior del listado de fichas descrito en el punto 3.1.2, opciones para filtrar la información a presentarse. Se podrá filtrar por departamento, municipio, distrito, barrio, grupo. Por defecto estas selecciones tendrán “Todos”. </w:t>
      </w:r>
      <w:r w:rsidR="001047BE">
        <w:rPr>
          <w:lang w:val="es-NI"/>
        </w:rPr>
        <w:t>(</w:t>
      </w:r>
      <w:r w:rsidR="001047BE" w:rsidRPr="001047BE">
        <w:rPr>
          <w:highlight w:val="yellow"/>
          <w:lang w:val="es-NI"/>
        </w:rPr>
        <w:t>ESTA OPCION POSIBLEMENTE NO SE IMPLEMENTE</w:t>
      </w:r>
      <w:r w:rsidR="001047BE">
        <w:rPr>
          <w:lang w:val="es-NI"/>
        </w:rPr>
        <w:t>).</w:t>
      </w:r>
    </w:p>
    <w:p w:rsidR="0037780D" w:rsidRPr="0037780D" w:rsidRDefault="0037780D" w:rsidP="0037780D">
      <w:pPr>
        <w:rPr>
          <w:lang w:val="es-NI"/>
        </w:rPr>
      </w:pPr>
    </w:p>
    <w:p w:rsidR="00F708A8" w:rsidRDefault="0034130E" w:rsidP="0034130E">
      <w:pPr>
        <w:pStyle w:val="Ttulo3"/>
        <w:rPr>
          <w:lang w:val="es-NI"/>
        </w:rPr>
      </w:pPr>
      <w:r>
        <w:rPr>
          <w:lang w:val="es-NI"/>
        </w:rPr>
        <w:lastRenderedPageBreak/>
        <w:t xml:space="preserve">El sistema presenta la ventana correspondiente a la opción </w:t>
      </w:r>
      <w:r w:rsidR="00D05CEE">
        <w:rPr>
          <w:lang w:val="es-NI"/>
        </w:rPr>
        <w:t>Modificar</w:t>
      </w:r>
      <w:r w:rsidR="00F708A8">
        <w:rPr>
          <w:lang w:val="es-NI"/>
        </w:rPr>
        <w:t xml:space="preserve"> y se le despliega una forma compuesta por carpetas, la carpeta que se le habilita al usuario al momento de agregar una nueva ficha es la Carpeta de Datos Generales, la cual solicita/presenta la siguiente información:</w:t>
      </w:r>
    </w:p>
    <w:p w:rsidR="00F603B0" w:rsidRDefault="00F603B0" w:rsidP="00F603B0">
      <w:pPr>
        <w:rPr>
          <w:lang w:val="es-NI"/>
        </w:rPr>
      </w:pPr>
    </w:p>
    <w:p w:rsidR="00F603B0" w:rsidRDefault="00F603B0" w:rsidP="00F603B0">
      <w:pPr>
        <w:pStyle w:val="Ttulo4"/>
        <w:jc w:val="both"/>
        <w:rPr>
          <w:lang w:val="es-NI"/>
        </w:rPr>
      </w:pPr>
      <w:r w:rsidRPr="00F603B0">
        <w:rPr>
          <w:b/>
          <w:lang w:val="es-NI"/>
        </w:rPr>
        <w:t>Código</w:t>
      </w:r>
      <w:r w:rsidRPr="00F603B0">
        <w:rPr>
          <w:lang w:val="es-NI"/>
        </w:rPr>
        <w:t>: Código de la Ficha de Inscripción. Este dato será mostrado al usuario y estará formado por: Código del Departamento (TbDepartamento.sCodigo, 2 dígitos con formato “00”) – Código del Municipio (TbMunicipio.sCodigo, 2 dígitos con formato “00”) – Código del Distrito (TbDistrito.sCodigo, 1 dígito con formato “0”) - Código del Barrio (TbBarrio.sCodigo, 3 dígitos con formato “000”) – Código del Grupo (consecutivo por barrio, 3 dígitos con formato “000”) – Código de la Socia (consecutivo por grupo, 2 dígitos con formato “00”) – Consecutivo del Crédito (2 dígitos con formato “00”). El dato será actualizado en el campo (</w:t>
      </w:r>
      <w:r w:rsidR="008F3DE2">
        <w:rPr>
          <w:lang w:val="es-NI"/>
        </w:rPr>
        <w:t>Scl</w:t>
      </w:r>
      <w:r w:rsidRPr="00F603B0">
        <w:rPr>
          <w:lang w:val="es-NI"/>
        </w:rPr>
        <w:t xml:space="preserve">FichaSocia.sCodigo). Este dato </w:t>
      </w:r>
      <w:r w:rsidR="00D05CEE">
        <w:rPr>
          <w:lang w:val="es-NI"/>
        </w:rPr>
        <w:t>se generó</w:t>
      </w:r>
      <w:r w:rsidRPr="00F603B0">
        <w:rPr>
          <w:lang w:val="es-NI"/>
        </w:rPr>
        <w:t xml:space="preserve"> automáticamente por el sistema </w:t>
      </w:r>
      <w:r w:rsidR="00D05CEE">
        <w:rPr>
          <w:lang w:val="es-NI"/>
        </w:rPr>
        <w:t xml:space="preserve">cuando se grabaron los datos de la ficha en el caso de uso </w:t>
      </w:r>
      <w:r w:rsidR="008F3DE2">
        <w:rPr>
          <w:lang w:val="es-NI"/>
        </w:rPr>
        <w:t>Scl</w:t>
      </w:r>
      <w:r w:rsidR="00D05CEE">
        <w:rPr>
          <w:lang w:val="es-NI"/>
        </w:rPr>
        <w:t>MantFichaInscripcion  y solo cambiaría en caso que el grupo solidario fuera modificado.</w:t>
      </w:r>
    </w:p>
    <w:p w:rsidR="00F603B0" w:rsidRPr="00F603B0" w:rsidRDefault="00F603B0" w:rsidP="00F603B0">
      <w:pPr>
        <w:rPr>
          <w:lang w:val="es-NI"/>
        </w:rPr>
      </w:pPr>
    </w:p>
    <w:p w:rsidR="00402A26" w:rsidRDefault="00402A26" w:rsidP="00402A26">
      <w:pPr>
        <w:pStyle w:val="Ttulo4"/>
        <w:jc w:val="both"/>
        <w:rPr>
          <w:lang w:val="es-NI"/>
        </w:rPr>
      </w:pPr>
      <w:r>
        <w:rPr>
          <w:b/>
          <w:lang w:val="es-NI"/>
        </w:rPr>
        <w:t>Estado</w:t>
      </w:r>
      <w:r>
        <w:rPr>
          <w:lang w:val="es-NI"/>
        </w:rPr>
        <w:t xml:space="preserve">: Estado de la Ficha de Inscripción. </w:t>
      </w:r>
      <w:r w:rsidR="00A8734D">
        <w:rPr>
          <w:lang w:val="es-NI"/>
        </w:rPr>
        <w:t>Este dato es mostrado al usuario</w:t>
      </w:r>
      <w:r>
        <w:rPr>
          <w:lang w:val="es-NI"/>
        </w:rPr>
        <w:t xml:space="preserve">. Se </w:t>
      </w:r>
      <w:r w:rsidR="00A8734D">
        <w:rPr>
          <w:lang w:val="es-NI"/>
        </w:rPr>
        <w:t>tomará</w:t>
      </w:r>
      <w:r>
        <w:rPr>
          <w:lang w:val="es-NI"/>
        </w:rPr>
        <w:t xml:space="preserve"> </w:t>
      </w:r>
      <w:r w:rsidR="00A8734D">
        <w:rPr>
          <w:lang w:val="es-NI"/>
        </w:rPr>
        <w:t>d</w:t>
      </w:r>
      <w:r>
        <w:rPr>
          <w:lang w:val="es-NI"/>
        </w:rPr>
        <w:t>el campo (</w:t>
      </w:r>
      <w:r w:rsidR="008F3DE2">
        <w:rPr>
          <w:lang w:val="es-NI"/>
        </w:rPr>
        <w:t>Scl</w:t>
      </w:r>
      <w:r>
        <w:rPr>
          <w:lang w:val="es-NI"/>
        </w:rPr>
        <w:t xml:space="preserve">FichaSocia.nEstadoFicha). Los posibles estados de la Ficha se encuentran en la tabla (TbCatalogo), identificado como el catálogo “EstadoFicha”  y los valores de la lista para ese catálogo serán filtrados de la tabla (TbValorCatalogo), a través del campo (TbValorCatalogo.nTbCatalogoID). </w:t>
      </w:r>
    </w:p>
    <w:p w:rsidR="005217C3" w:rsidRDefault="005217C3" w:rsidP="00910E9A">
      <w:pPr>
        <w:rPr>
          <w:lang w:val="es-NI"/>
        </w:rPr>
      </w:pPr>
    </w:p>
    <w:p w:rsidR="00910E9A" w:rsidRDefault="00910E9A" w:rsidP="00910E9A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 xml:space="preserve">Fecha de </w:t>
      </w:r>
      <w:r>
        <w:rPr>
          <w:b/>
          <w:lang w:val="es-NI"/>
        </w:rPr>
        <w:t>Inscripción</w:t>
      </w:r>
      <w:r>
        <w:rPr>
          <w:lang w:val="es-NI"/>
        </w:rPr>
        <w:t xml:space="preserve">: Fecha de Inscripción de la ficha de la Socia. </w:t>
      </w:r>
      <w:r w:rsidR="0056675E">
        <w:rPr>
          <w:lang w:val="es-NI"/>
        </w:rPr>
        <w:t>Este dato es mostrado al usuario. Se tomará del campo (</w:t>
      </w:r>
      <w:r w:rsidR="008F3DE2">
        <w:rPr>
          <w:lang w:val="es-NI"/>
        </w:rPr>
        <w:t>Scl</w:t>
      </w:r>
      <w:r w:rsidR="0056675E">
        <w:rPr>
          <w:lang w:val="es-NI"/>
        </w:rPr>
        <w:t>FichaSocia.dFechaInscripcion)</w:t>
      </w:r>
      <w:r>
        <w:rPr>
          <w:lang w:val="es-NI"/>
        </w:rPr>
        <w:t>.</w:t>
      </w:r>
    </w:p>
    <w:p w:rsidR="00910E9A" w:rsidRDefault="00910E9A" w:rsidP="00910E9A">
      <w:pPr>
        <w:rPr>
          <w:lang w:val="es-NI"/>
        </w:rPr>
      </w:pPr>
    </w:p>
    <w:p w:rsidR="00BD5B49" w:rsidRDefault="00BD5B49" w:rsidP="00BD5B49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Fecha</w:t>
      </w:r>
      <w:r w:rsidR="00890D89">
        <w:rPr>
          <w:b/>
          <w:lang w:val="es-NI"/>
        </w:rPr>
        <w:t>/Hora</w:t>
      </w:r>
      <w:r w:rsidRPr="005F1085">
        <w:rPr>
          <w:b/>
          <w:lang w:val="es-NI"/>
        </w:rPr>
        <w:t xml:space="preserve"> de </w:t>
      </w:r>
      <w:r>
        <w:rPr>
          <w:b/>
          <w:lang w:val="es-NI"/>
        </w:rPr>
        <w:t>Verificación</w:t>
      </w:r>
      <w:r>
        <w:rPr>
          <w:lang w:val="es-NI"/>
        </w:rPr>
        <w:t xml:space="preserve">: Fecha </w:t>
      </w:r>
      <w:r w:rsidR="00890D89">
        <w:rPr>
          <w:lang w:val="es-NI"/>
        </w:rPr>
        <w:t xml:space="preserve">y Hora </w:t>
      </w:r>
      <w:r>
        <w:rPr>
          <w:lang w:val="es-NI"/>
        </w:rPr>
        <w:t>de Verificación de la ficha de la Socia. Dato obligatorio. Este dato será sugerido al usuario con la fecha actual del servidor con opción a ser modificado. Se validará que la fecha de inscripción de la fecha sea posterior a la fecha de inscripción de la ficha (</w:t>
      </w:r>
      <w:r w:rsidR="008F3DE2">
        <w:rPr>
          <w:lang w:val="es-NI"/>
        </w:rPr>
        <w:t>Scl</w:t>
      </w:r>
      <w:r>
        <w:rPr>
          <w:lang w:val="es-NI"/>
        </w:rPr>
        <w:t>FichaSocia.dFecha</w:t>
      </w:r>
      <w:r w:rsidR="009319D3">
        <w:rPr>
          <w:lang w:val="es-NI"/>
        </w:rPr>
        <w:t>HoraVerifica</w:t>
      </w:r>
      <w:r>
        <w:rPr>
          <w:lang w:val="es-NI"/>
        </w:rPr>
        <w:t>cion).</w:t>
      </w:r>
    </w:p>
    <w:p w:rsidR="00BD5B49" w:rsidRDefault="00BD5B49" w:rsidP="00910E9A">
      <w:pPr>
        <w:rPr>
          <w:lang w:val="es-NI"/>
        </w:rPr>
      </w:pPr>
    </w:p>
    <w:p w:rsidR="00890D89" w:rsidRDefault="00890D89" w:rsidP="00890D89">
      <w:pPr>
        <w:pStyle w:val="Ttulo4"/>
        <w:jc w:val="both"/>
        <w:rPr>
          <w:lang w:val="es-NI"/>
        </w:rPr>
      </w:pPr>
      <w:r>
        <w:rPr>
          <w:b/>
          <w:lang w:val="es-NI"/>
        </w:rPr>
        <w:t>Representante</w:t>
      </w:r>
      <w:r>
        <w:rPr>
          <w:lang w:val="es-NI"/>
        </w:rPr>
        <w:t xml:space="preserve">: Representante del Programa Micro Crédito Usura Cero. Se presenta una lista de valores alimentada del catálogo de departamentos (StbPersona). Dato obligatorio. Se permite seleccionar del catálogo de </w:t>
      </w:r>
      <w:r w:rsidR="002159D1">
        <w:rPr>
          <w:lang w:val="es-NI"/>
        </w:rPr>
        <w:t>personas, solo aquellos empleados activos</w:t>
      </w:r>
      <w:r>
        <w:rPr>
          <w:lang w:val="es-NI"/>
        </w:rPr>
        <w:t xml:space="preserve">. En el listado se debe presentar </w:t>
      </w:r>
      <w:r w:rsidR="00B1146E">
        <w:rPr>
          <w:lang w:val="es-NI"/>
        </w:rPr>
        <w:t>la cédula</w:t>
      </w:r>
      <w:r>
        <w:rPr>
          <w:lang w:val="es-NI"/>
        </w:rPr>
        <w:t xml:space="preserve"> y nombre, ordenando por </w:t>
      </w:r>
      <w:r w:rsidR="00B1146E">
        <w:rPr>
          <w:lang w:val="es-NI"/>
        </w:rPr>
        <w:t>nombre</w:t>
      </w:r>
      <w:r>
        <w:rPr>
          <w:lang w:val="es-NI"/>
        </w:rPr>
        <w:t xml:space="preserve"> ascendentemente.</w:t>
      </w:r>
      <w:r w:rsidR="006F39F7">
        <w:rPr>
          <w:lang w:val="es-NI"/>
        </w:rPr>
        <w:t xml:space="preserve"> Este dato se actualizará en el campo (S</w:t>
      </w:r>
      <w:r w:rsidR="008F3DE2">
        <w:rPr>
          <w:lang w:val="es-NI"/>
        </w:rPr>
        <w:t>cl</w:t>
      </w:r>
      <w:r w:rsidR="006F39F7">
        <w:rPr>
          <w:lang w:val="es-NI"/>
        </w:rPr>
        <w:t>FichaSocia.nStbPersonaProgramaID).</w:t>
      </w:r>
    </w:p>
    <w:p w:rsidR="00890D89" w:rsidRDefault="00890D89" w:rsidP="00910E9A">
      <w:pPr>
        <w:rPr>
          <w:lang w:val="es-NI"/>
        </w:rPr>
      </w:pPr>
    </w:p>
    <w:p w:rsidR="00842F62" w:rsidRDefault="00842F62" w:rsidP="00842F62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Departamento</w:t>
      </w:r>
      <w:r>
        <w:rPr>
          <w:lang w:val="es-NI"/>
        </w:rPr>
        <w:t xml:space="preserve">: Departamento donde se formó el grupo solidario. </w:t>
      </w:r>
      <w:r w:rsidR="00E5539A">
        <w:rPr>
          <w:lang w:val="es-NI"/>
        </w:rPr>
        <w:t>Este dato se presenta al usuario, inhabilitado de poder modificarse</w:t>
      </w:r>
      <w:r>
        <w:rPr>
          <w:lang w:val="es-NI"/>
        </w:rPr>
        <w:t>.</w:t>
      </w:r>
      <w:r w:rsidR="00A621D0">
        <w:rPr>
          <w:lang w:val="es-NI"/>
        </w:rPr>
        <w:t xml:space="preserve"> La información es tomada de (SclFichaSocia.nSclGrupoSociaID.nSclGrupoSolidarioID.nStbBarrioVerificadoID.nStbDistritoID. nStbMunicipioID.nStbDepartamentoID).</w:t>
      </w:r>
    </w:p>
    <w:p w:rsidR="00842F62" w:rsidRPr="005F1085" w:rsidRDefault="00842F62" w:rsidP="00842F62">
      <w:pPr>
        <w:rPr>
          <w:lang w:val="es-NI"/>
        </w:rPr>
      </w:pPr>
    </w:p>
    <w:p w:rsidR="00A621D0" w:rsidRDefault="00842F62" w:rsidP="00A621D0">
      <w:pPr>
        <w:pStyle w:val="Ttulo4"/>
        <w:jc w:val="both"/>
        <w:rPr>
          <w:lang w:val="es-NI"/>
        </w:rPr>
      </w:pPr>
      <w:r w:rsidRPr="00E5539A">
        <w:rPr>
          <w:b/>
          <w:lang w:val="es-NI"/>
        </w:rPr>
        <w:lastRenderedPageBreak/>
        <w:t>Municipio</w:t>
      </w:r>
      <w:r w:rsidRPr="00E5539A">
        <w:rPr>
          <w:lang w:val="es-NI"/>
        </w:rPr>
        <w:t xml:space="preserve">: Municipio donde </w:t>
      </w:r>
      <w:r w:rsidR="003C14F9">
        <w:rPr>
          <w:lang w:val="es-NI"/>
        </w:rPr>
        <w:t>se formó el grupo solidario</w:t>
      </w:r>
      <w:r w:rsidRPr="00E5539A">
        <w:rPr>
          <w:lang w:val="es-NI"/>
        </w:rPr>
        <w:t xml:space="preserve">. </w:t>
      </w:r>
      <w:r w:rsidR="00E5539A">
        <w:rPr>
          <w:lang w:val="es-NI"/>
        </w:rPr>
        <w:t>Este dato se presenta al usuario, inhabilitado de poder modificarse.</w:t>
      </w:r>
      <w:r w:rsidR="00A621D0" w:rsidRPr="00A621D0">
        <w:rPr>
          <w:lang w:val="es-NI"/>
        </w:rPr>
        <w:t xml:space="preserve"> </w:t>
      </w:r>
      <w:r w:rsidR="00A621D0">
        <w:rPr>
          <w:lang w:val="es-NI"/>
        </w:rPr>
        <w:t>La información es tomada de (SclFichaSocia.nSclGrupoSociaID.nSclGrupoSolidarioID.nStbBarrioVerificadoID.nStbDistritoID. nStbMunicipioID).</w:t>
      </w:r>
    </w:p>
    <w:p w:rsidR="001F4791" w:rsidRPr="00E5539A" w:rsidRDefault="001F4791" w:rsidP="00A621D0">
      <w:pPr>
        <w:pStyle w:val="Ttulo4"/>
        <w:numPr>
          <w:ilvl w:val="0"/>
          <w:numId w:val="0"/>
        </w:numPr>
        <w:jc w:val="both"/>
        <w:rPr>
          <w:lang w:val="es-NI"/>
        </w:rPr>
      </w:pPr>
    </w:p>
    <w:p w:rsidR="00A621D0" w:rsidRDefault="00842F62" w:rsidP="00A621D0">
      <w:pPr>
        <w:pStyle w:val="Ttulo4"/>
        <w:jc w:val="both"/>
        <w:rPr>
          <w:lang w:val="es-NI"/>
        </w:rPr>
      </w:pPr>
      <w:r>
        <w:rPr>
          <w:b/>
          <w:lang w:val="es-NI"/>
        </w:rPr>
        <w:t>Distrito</w:t>
      </w:r>
      <w:r>
        <w:rPr>
          <w:lang w:val="es-NI"/>
        </w:rPr>
        <w:t xml:space="preserve">: Distrito donde </w:t>
      </w:r>
      <w:r w:rsidR="003C14F9">
        <w:rPr>
          <w:lang w:val="es-NI"/>
        </w:rPr>
        <w:t>se formó el grupo solidario</w:t>
      </w:r>
      <w:r>
        <w:rPr>
          <w:lang w:val="es-NI"/>
        </w:rPr>
        <w:t xml:space="preserve">. </w:t>
      </w:r>
      <w:r w:rsidR="00E5539A">
        <w:rPr>
          <w:lang w:val="es-NI"/>
        </w:rPr>
        <w:t>Este dato se presenta al usuario</w:t>
      </w:r>
      <w:r w:rsidR="00B137AB">
        <w:rPr>
          <w:lang w:val="es-NI"/>
        </w:rPr>
        <w:t xml:space="preserve"> en caso que la ficha lo tenga</w:t>
      </w:r>
      <w:r w:rsidR="00E5539A">
        <w:rPr>
          <w:lang w:val="es-NI"/>
        </w:rPr>
        <w:t>, inhabilitado de poder modificarse.</w:t>
      </w:r>
      <w:r w:rsidR="00A621D0" w:rsidRPr="00A621D0">
        <w:rPr>
          <w:lang w:val="es-NI"/>
        </w:rPr>
        <w:t xml:space="preserve"> </w:t>
      </w:r>
      <w:r w:rsidR="00A621D0">
        <w:rPr>
          <w:lang w:val="es-NI"/>
        </w:rPr>
        <w:t>La información es tomada de (SclFichaSocia.nSclGrupoSociaID.nSclGrupoSolidarioID.nStbBarrioVerificadoID.nStbDistritoID).</w:t>
      </w:r>
    </w:p>
    <w:p w:rsidR="00B137AB" w:rsidRPr="00B137AB" w:rsidRDefault="00B137AB" w:rsidP="00B137AB">
      <w:pPr>
        <w:rPr>
          <w:lang w:val="es-NI"/>
        </w:rPr>
      </w:pPr>
    </w:p>
    <w:p w:rsidR="00B137AB" w:rsidRDefault="00842F62" w:rsidP="00B137AB">
      <w:pPr>
        <w:pStyle w:val="Ttulo4"/>
        <w:jc w:val="both"/>
        <w:rPr>
          <w:lang w:val="es-NI"/>
        </w:rPr>
      </w:pPr>
      <w:r>
        <w:rPr>
          <w:b/>
          <w:lang w:val="es-NI"/>
        </w:rPr>
        <w:t>Barrio</w:t>
      </w:r>
      <w:r>
        <w:rPr>
          <w:lang w:val="es-NI"/>
        </w:rPr>
        <w:t xml:space="preserve">: Barrio donde </w:t>
      </w:r>
      <w:r w:rsidR="003C14F9">
        <w:rPr>
          <w:lang w:val="es-NI"/>
        </w:rPr>
        <w:t>se formó el grupo solidario</w:t>
      </w:r>
      <w:r>
        <w:rPr>
          <w:lang w:val="es-NI"/>
        </w:rPr>
        <w:t xml:space="preserve">. </w:t>
      </w:r>
      <w:r w:rsidR="00B137AB">
        <w:rPr>
          <w:lang w:val="es-NI"/>
        </w:rPr>
        <w:t>Este dato se presenta al usuario, inhabilitado de poder modificarse.</w:t>
      </w:r>
      <w:r w:rsidR="00D855E2">
        <w:rPr>
          <w:lang w:val="es-NI"/>
        </w:rPr>
        <w:t xml:space="preserve"> La información es tomada de (SclFichaSocia.nSclGrupoSociaID. nSclGrupoSolidarioID.nStbBarrioVerificadoID).</w:t>
      </w:r>
    </w:p>
    <w:p w:rsidR="00842F62" w:rsidRDefault="00842F62" w:rsidP="00910E9A">
      <w:pPr>
        <w:rPr>
          <w:lang w:val="es-NI"/>
        </w:rPr>
      </w:pPr>
    </w:p>
    <w:p w:rsidR="00B137AB" w:rsidRDefault="00C80F06" w:rsidP="00B137AB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Grupo</w:t>
      </w:r>
      <w:r w:rsidR="00CC292B">
        <w:rPr>
          <w:lang w:val="es-NI"/>
        </w:rPr>
        <w:t xml:space="preserve">: </w:t>
      </w:r>
      <w:r>
        <w:rPr>
          <w:lang w:val="es-NI"/>
        </w:rPr>
        <w:t>Grupo solidario</w:t>
      </w:r>
      <w:r w:rsidR="00CC292B">
        <w:rPr>
          <w:lang w:val="es-NI"/>
        </w:rPr>
        <w:t xml:space="preserve">. </w:t>
      </w:r>
      <w:r w:rsidR="00B137AB">
        <w:rPr>
          <w:lang w:val="es-NI"/>
        </w:rPr>
        <w:t>Este dato se presenta al usuario, inhabilitado de poder modificarse.</w:t>
      </w:r>
      <w:r w:rsidR="00D855E2" w:rsidRPr="00D855E2">
        <w:rPr>
          <w:lang w:val="es-NI"/>
        </w:rPr>
        <w:t xml:space="preserve"> </w:t>
      </w:r>
      <w:r w:rsidR="00D855E2">
        <w:rPr>
          <w:lang w:val="es-NI"/>
        </w:rPr>
        <w:t>La información es tomada de (SclFichaSocia.nSclGrupoSociaID.nSclGrupoSolidarioID).</w:t>
      </w:r>
    </w:p>
    <w:p w:rsidR="00D241B7" w:rsidRPr="00D241B7" w:rsidRDefault="00D241B7" w:rsidP="00D241B7">
      <w:pPr>
        <w:rPr>
          <w:lang w:val="es-NI"/>
        </w:rPr>
      </w:pPr>
    </w:p>
    <w:p w:rsidR="0034130E" w:rsidRDefault="00404C2E" w:rsidP="00404C2E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Primer Nombre</w:t>
      </w:r>
      <w:r w:rsidR="0034130E">
        <w:rPr>
          <w:lang w:val="es-NI"/>
        </w:rPr>
        <w:t>:</w:t>
      </w:r>
      <w:r>
        <w:rPr>
          <w:lang w:val="es-NI"/>
        </w:rPr>
        <w:t xml:space="preserve"> Primer nombre de la Socia.</w:t>
      </w:r>
      <w:r w:rsidR="0034130E">
        <w:rPr>
          <w:lang w:val="es-NI"/>
        </w:rPr>
        <w:t xml:space="preserve"> Dato obligatorio. </w:t>
      </w:r>
      <w:r>
        <w:rPr>
          <w:lang w:val="es-NI"/>
        </w:rPr>
        <w:t xml:space="preserve">Este dato será sugerido al usuario, presentando por defecto el dato existente en la tabla </w:t>
      </w:r>
      <w:r w:rsidR="00D855E2">
        <w:rPr>
          <w:lang w:val="es-NI"/>
        </w:rPr>
        <w:t>Sc</w:t>
      </w:r>
      <w:r w:rsidR="004741D0">
        <w:rPr>
          <w:lang w:val="es-NI"/>
        </w:rPr>
        <w:t>lSocia el campo (</w:t>
      </w:r>
      <w:r w:rsidR="00D855E2">
        <w:rPr>
          <w:lang w:val="es-NI"/>
        </w:rPr>
        <w:t>Sc</w:t>
      </w:r>
      <w:r>
        <w:rPr>
          <w:lang w:val="es-NI"/>
        </w:rPr>
        <w:t>lSocia</w:t>
      </w:r>
      <w:r w:rsidR="004741D0">
        <w:rPr>
          <w:lang w:val="es-NI"/>
        </w:rPr>
        <w:t>.sNombre1)</w:t>
      </w:r>
      <w:r>
        <w:rPr>
          <w:lang w:val="es-NI"/>
        </w:rPr>
        <w:t xml:space="preserve">, el cual fue ingresado en el caso de uso </w:t>
      </w:r>
      <w:r w:rsidR="00D855E2">
        <w:rPr>
          <w:lang w:val="es-NI"/>
        </w:rPr>
        <w:t>Sc</w:t>
      </w:r>
      <w:r>
        <w:rPr>
          <w:lang w:val="es-NI"/>
        </w:rPr>
        <w:t>lMantSocia. Se permitirá digitar sólo letras y espacios en blanco. El dato será actualizado en el campo (</w:t>
      </w:r>
      <w:r w:rsidR="005D6BD6">
        <w:rPr>
          <w:lang w:val="es-NI"/>
        </w:rPr>
        <w:t>SclFichaSocia.nSclGrupoSociaID.n</w:t>
      </w:r>
      <w:r w:rsidR="00D855E2">
        <w:rPr>
          <w:lang w:val="es-NI"/>
        </w:rPr>
        <w:t>Sc</w:t>
      </w:r>
      <w:r>
        <w:rPr>
          <w:lang w:val="es-NI"/>
        </w:rPr>
        <w:t>lSocia</w:t>
      </w:r>
      <w:r w:rsidR="005D6BD6">
        <w:rPr>
          <w:lang w:val="es-NI"/>
        </w:rPr>
        <w:t>ID</w:t>
      </w:r>
      <w:r>
        <w:rPr>
          <w:lang w:val="es-NI"/>
        </w:rPr>
        <w:t>.sNombre1)</w:t>
      </w:r>
      <w:r w:rsidR="003A03FE">
        <w:rPr>
          <w:lang w:val="es-NI"/>
        </w:rPr>
        <w:t>.</w:t>
      </w:r>
    </w:p>
    <w:p w:rsidR="005F1085" w:rsidRPr="005F1085" w:rsidRDefault="005F1085" w:rsidP="005F1085">
      <w:pPr>
        <w:rPr>
          <w:lang w:val="es-NI"/>
        </w:rPr>
      </w:pPr>
    </w:p>
    <w:p w:rsidR="003A03FE" w:rsidRDefault="003A03FE" w:rsidP="003A03FE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Segundo Nombre</w:t>
      </w:r>
      <w:r>
        <w:rPr>
          <w:lang w:val="es-NI"/>
        </w:rPr>
        <w:t xml:space="preserve">: Segundo nombre de la Socia. Dato opcional. Este dato será sugerido al usuario, presentando por defecto el dato existente en la tabla </w:t>
      </w:r>
      <w:r w:rsidR="00BC2EC6">
        <w:rPr>
          <w:lang w:val="es-NI"/>
        </w:rPr>
        <w:t>Sc</w:t>
      </w:r>
      <w:r w:rsidR="004741D0">
        <w:rPr>
          <w:lang w:val="es-NI"/>
        </w:rPr>
        <w:t>lSocia el campo (</w:t>
      </w:r>
      <w:r w:rsidR="00BC2EC6">
        <w:rPr>
          <w:lang w:val="es-NI"/>
        </w:rPr>
        <w:t>Sc</w:t>
      </w:r>
      <w:r>
        <w:rPr>
          <w:lang w:val="es-NI"/>
        </w:rPr>
        <w:t>lSocia</w:t>
      </w:r>
      <w:r w:rsidR="004741D0">
        <w:rPr>
          <w:lang w:val="es-NI"/>
        </w:rPr>
        <w:t>.sNombre2)</w:t>
      </w:r>
      <w:r>
        <w:rPr>
          <w:lang w:val="es-NI"/>
        </w:rPr>
        <w:t xml:space="preserve">, el cual fue ingresado en el caso de uso </w:t>
      </w:r>
      <w:r w:rsidR="008F3DE2">
        <w:rPr>
          <w:lang w:val="es-NI"/>
        </w:rPr>
        <w:t>Scl</w:t>
      </w:r>
      <w:r>
        <w:rPr>
          <w:lang w:val="es-NI"/>
        </w:rPr>
        <w:t>MantSocia. Se permitirá digitar sólo letras y espacios en blanco. El dato será actualizado en el campo (</w:t>
      </w:r>
      <w:r w:rsidR="00BC2EC6">
        <w:rPr>
          <w:lang w:val="es-NI"/>
        </w:rPr>
        <w:t>SclFichaSocia.nSclGrupoSociaID.nSclSociaID.sNombre2</w:t>
      </w:r>
      <w:r>
        <w:rPr>
          <w:lang w:val="es-NI"/>
        </w:rPr>
        <w:t>)</w:t>
      </w:r>
      <w:r w:rsidR="00F722EF">
        <w:rPr>
          <w:lang w:val="es-NI"/>
        </w:rPr>
        <w:t>.</w:t>
      </w:r>
    </w:p>
    <w:p w:rsidR="005F1085" w:rsidRPr="005F1085" w:rsidRDefault="005F1085" w:rsidP="005F1085">
      <w:pPr>
        <w:rPr>
          <w:lang w:val="es-NI"/>
        </w:rPr>
      </w:pPr>
    </w:p>
    <w:p w:rsidR="00F722EF" w:rsidRDefault="00F722EF" w:rsidP="00F722EF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Primer Apellido</w:t>
      </w:r>
      <w:r>
        <w:rPr>
          <w:lang w:val="es-NI"/>
        </w:rPr>
        <w:t xml:space="preserve">: Primer apellido de la Socia. Dato obligatorio. Este dato será sugerido al usuario, presentando por defecto el dato existente en la tabla </w:t>
      </w:r>
      <w:r w:rsidR="00365E5B">
        <w:rPr>
          <w:lang w:val="es-NI"/>
        </w:rPr>
        <w:t>Sc</w:t>
      </w:r>
      <w:r>
        <w:rPr>
          <w:lang w:val="es-NI"/>
        </w:rPr>
        <w:t>lSocia el campo (</w:t>
      </w:r>
      <w:r w:rsidR="008F3DE2">
        <w:rPr>
          <w:lang w:val="es-NI"/>
        </w:rPr>
        <w:t>Scl</w:t>
      </w:r>
      <w:r>
        <w:rPr>
          <w:lang w:val="es-NI"/>
        </w:rPr>
        <w:t xml:space="preserve">Socia.sApellido1), el cual fue ingresado en el caso de uso </w:t>
      </w:r>
      <w:r w:rsidR="008F3DE2">
        <w:rPr>
          <w:lang w:val="es-NI"/>
        </w:rPr>
        <w:t>Scl</w:t>
      </w:r>
      <w:r>
        <w:rPr>
          <w:lang w:val="es-NI"/>
        </w:rPr>
        <w:t>MantSocia. Se permitirá digitar sólo letras y espacios en blanco. El dato será actualizado en el campo (</w:t>
      </w:r>
      <w:r w:rsidR="00365E5B">
        <w:rPr>
          <w:lang w:val="es-NI"/>
        </w:rPr>
        <w:t>SclFichaSocia.nSclGrupoSociaID.nSclSociaID.sApellido1</w:t>
      </w:r>
      <w:r>
        <w:rPr>
          <w:lang w:val="es-NI"/>
        </w:rPr>
        <w:t>).</w:t>
      </w:r>
    </w:p>
    <w:p w:rsidR="005F1085" w:rsidRPr="005F1085" w:rsidRDefault="005F1085" w:rsidP="005F1085">
      <w:pPr>
        <w:rPr>
          <w:lang w:val="es-NI"/>
        </w:rPr>
      </w:pPr>
    </w:p>
    <w:p w:rsidR="002D50F5" w:rsidRDefault="002D50F5" w:rsidP="002D50F5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Segundo Apellido</w:t>
      </w:r>
      <w:r>
        <w:rPr>
          <w:lang w:val="es-NI"/>
        </w:rPr>
        <w:t xml:space="preserve">: Segundo apellido de la Socia. Dato opcional. Este dato será sugerido al usuario, presentando por defecto el dato existente en la tabla </w:t>
      </w:r>
      <w:r w:rsidR="00365E5B">
        <w:rPr>
          <w:lang w:val="es-NI"/>
        </w:rPr>
        <w:t>Sc</w:t>
      </w:r>
      <w:r>
        <w:rPr>
          <w:lang w:val="es-NI"/>
        </w:rPr>
        <w:t>lSocia el campo (</w:t>
      </w:r>
      <w:r w:rsidR="00365E5B">
        <w:rPr>
          <w:lang w:val="es-NI"/>
        </w:rPr>
        <w:t>Sc</w:t>
      </w:r>
      <w:r>
        <w:rPr>
          <w:lang w:val="es-NI"/>
        </w:rPr>
        <w:t xml:space="preserve">lSocia.sApellido2), el cual fue ingresado en el caso de uso </w:t>
      </w:r>
      <w:r w:rsidR="008F3DE2">
        <w:rPr>
          <w:lang w:val="es-NI"/>
        </w:rPr>
        <w:t>Scl</w:t>
      </w:r>
      <w:r>
        <w:rPr>
          <w:lang w:val="es-NI"/>
        </w:rPr>
        <w:t>MantSocia. Se permitirá digitar sólo letras y espacios en blanco. El dato será actualizado en el campo (</w:t>
      </w:r>
      <w:r w:rsidR="00365E5B">
        <w:rPr>
          <w:lang w:val="es-NI"/>
        </w:rPr>
        <w:t>SclFichaSocia.nSclGrupoSociaID.nSclSociaID.sApellido2</w:t>
      </w:r>
      <w:r>
        <w:rPr>
          <w:lang w:val="es-NI"/>
        </w:rPr>
        <w:t>).</w:t>
      </w:r>
    </w:p>
    <w:p w:rsidR="005F1085" w:rsidRPr="005F1085" w:rsidRDefault="005F1085" w:rsidP="005F1085">
      <w:pPr>
        <w:rPr>
          <w:lang w:val="es-NI"/>
        </w:rPr>
      </w:pPr>
    </w:p>
    <w:p w:rsidR="00267F59" w:rsidRDefault="00267F59" w:rsidP="00F841A7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No. Cédula</w:t>
      </w:r>
      <w:r w:rsidRPr="00780F5F">
        <w:rPr>
          <w:lang w:val="es-NI"/>
        </w:rPr>
        <w:t xml:space="preserve">: Número de Cédula de la Socia. Dato obligatorio. Este dato será sugerido al usuario, presentando por defecto el dato existente en la tabla </w:t>
      </w:r>
      <w:r w:rsidR="00465468">
        <w:rPr>
          <w:lang w:val="es-NI"/>
        </w:rPr>
        <w:t>Sc</w:t>
      </w:r>
      <w:r w:rsidRPr="00780F5F">
        <w:rPr>
          <w:lang w:val="es-NI"/>
        </w:rPr>
        <w:t>lSocia el campo (</w:t>
      </w:r>
      <w:r w:rsidR="00465468">
        <w:rPr>
          <w:lang w:val="es-NI"/>
        </w:rPr>
        <w:t>Sc</w:t>
      </w:r>
      <w:r w:rsidRPr="00780F5F">
        <w:rPr>
          <w:lang w:val="es-NI"/>
        </w:rPr>
        <w:t xml:space="preserve">lSocia.sNumeroCedula), el cual fue ingresado en el caso de uso </w:t>
      </w:r>
      <w:r w:rsidR="008F3DE2">
        <w:rPr>
          <w:lang w:val="es-NI"/>
        </w:rPr>
        <w:t>Scl</w:t>
      </w:r>
      <w:r w:rsidRPr="00780F5F">
        <w:rPr>
          <w:lang w:val="es-NI"/>
        </w:rPr>
        <w:t>MantSocia. Se permitirá digitar sólo números en los primeros 13 caracteres y letra en el carácter 14.</w:t>
      </w:r>
      <w:r w:rsidR="00780F5F" w:rsidRPr="00780F5F">
        <w:rPr>
          <w:lang w:val="es-NI"/>
        </w:rPr>
        <w:t xml:space="preserve"> </w:t>
      </w:r>
      <w:r w:rsidR="00465468">
        <w:rPr>
          <w:lang w:val="es-NI"/>
        </w:rPr>
        <w:t>El dato será actualizado en el campo (SclFichaSocia.nSclGrupoSociaID.nSclSociaID.sNumeroCedula).</w:t>
      </w:r>
    </w:p>
    <w:p w:rsidR="005F1085" w:rsidRPr="005F1085" w:rsidRDefault="005F1085" w:rsidP="005F1085">
      <w:pPr>
        <w:rPr>
          <w:lang w:val="es-NI"/>
        </w:rPr>
      </w:pPr>
    </w:p>
    <w:p w:rsidR="00780F5F" w:rsidRDefault="00780F5F" w:rsidP="00780F5F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lastRenderedPageBreak/>
        <w:t>Fecha de Nacimiento</w:t>
      </w:r>
      <w:r>
        <w:rPr>
          <w:lang w:val="es-NI"/>
        </w:rPr>
        <w:t xml:space="preserve">: Fecha de Nacimiento de la Socia. Dato obligatorio. Este dato será </w:t>
      </w:r>
      <w:r w:rsidR="00307A7B">
        <w:rPr>
          <w:lang w:val="es-NI"/>
        </w:rPr>
        <w:t>mostrado</w:t>
      </w:r>
      <w:r>
        <w:rPr>
          <w:lang w:val="es-NI"/>
        </w:rPr>
        <w:t xml:space="preserve"> al usuario, presentando </w:t>
      </w:r>
      <w:r w:rsidR="00307A7B">
        <w:rPr>
          <w:lang w:val="es-NI"/>
        </w:rPr>
        <w:t>la fecha obtenida a través del Número de Cédula (caracteres 4 al 9)</w:t>
      </w:r>
      <w:r>
        <w:rPr>
          <w:lang w:val="es-NI"/>
        </w:rPr>
        <w:t>. El dato será actualizado en el campo (</w:t>
      </w:r>
      <w:r w:rsidR="00532B7A">
        <w:rPr>
          <w:lang w:val="es-NI"/>
        </w:rPr>
        <w:t>SclSocia</w:t>
      </w:r>
      <w:r w:rsidR="002D5CE9">
        <w:rPr>
          <w:lang w:val="es-NI"/>
        </w:rPr>
        <w:t>.</w:t>
      </w:r>
      <w:r>
        <w:rPr>
          <w:lang w:val="es-NI"/>
        </w:rPr>
        <w:t>dFechaNacimiento).</w:t>
      </w:r>
    </w:p>
    <w:p w:rsidR="005F1085" w:rsidRPr="005F1085" w:rsidRDefault="005F1085" w:rsidP="005F1085">
      <w:pPr>
        <w:rPr>
          <w:lang w:val="es-NI"/>
        </w:rPr>
      </w:pPr>
    </w:p>
    <w:p w:rsidR="00F841A7" w:rsidRDefault="00267F59" w:rsidP="00F841A7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Edad</w:t>
      </w:r>
      <w:r w:rsidR="00F841A7" w:rsidRPr="00780F5F">
        <w:rPr>
          <w:lang w:val="es-NI"/>
        </w:rPr>
        <w:t xml:space="preserve">: </w:t>
      </w:r>
      <w:r w:rsidRPr="00780F5F">
        <w:rPr>
          <w:lang w:val="es-NI"/>
        </w:rPr>
        <w:t>Edad de la Socia</w:t>
      </w:r>
      <w:r w:rsidR="00F841A7" w:rsidRPr="00780F5F">
        <w:rPr>
          <w:lang w:val="es-NI"/>
        </w:rPr>
        <w:t xml:space="preserve">. Dato obligatorio. Este dato será sugerido al usuario, presentando por defecto </w:t>
      </w:r>
      <w:r w:rsidR="00110CED">
        <w:rPr>
          <w:lang w:val="es-NI"/>
        </w:rPr>
        <w:t>el cálculo automático de la edad a través de la fórmula (Fecha del Servidor – Fecha de Nacimiento)</w:t>
      </w:r>
      <w:r w:rsidR="00F841A7" w:rsidRPr="00780F5F">
        <w:rPr>
          <w:lang w:val="es-NI"/>
        </w:rPr>
        <w:t xml:space="preserve">. Se permitirá digitar sólo </w:t>
      </w:r>
      <w:r w:rsidR="00110CED">
        <w:rPr>
          <w:lang w:val="es-NI"/>
        </w:rPr>
        <w:t>números</w:t>
      </w:r>
      <w:r w:rsidR="00F841A7" w:rsidRPr="00780F5F">
        <w:rPr>
          <w:lang w:val="es-NI"/>
        </w:rPr>
        <w:t>. El dato será actualizado en el campo (</w:t>
      </w:r>
      <w:r w:rsidR="002D5CE9">
        <w:rPr>
          <w:lang w:val="es-NI"/>
        </w:rPr>
        <w:t>SclFichaSocia.</w:t>
      </w:r>
      <w:r w:rsidR="00110CED">
        <w:rPr>
          <w:lang w:val="es-NI"/>
        </w:rPr>
        <w:t>nEdadAnios</w:t>
      </w:r>
      <w:r w:rsidR="00F841A7" w:rsidRPr="00780F5F">
        <w:rPr>
          <w:lang w:val="es-NI"/>
        </w:rPr>
        <w:t>).</w:t>
      </w:r>
    </w:p>
    <w:p w:rsidR="005F1085" w:rsidRPr="005F1085" w:rsidRDefault="005F1085" w:rsidP="005F1085">
      <w:pPr>
        <w:rPr>
          <w:lang w:val="es-NI"/>
        </w:rPr>
      </w:pPr>
    </w:p>
    <w:p w:rsidR="007059CE" w:rsidRDefault="007059CE" w:rsidP="007059CE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Dirección</w:t>
      </w:r>
      <w:r>
        <w:rPr>
          <w:lang w:val="es-NI"/>
        </w:rPr>
        <w:t xml:space="preserve">: Dirección del domicilio de la Socia. Dato obligatorio. Este dato será sugerido al usuario, presentando por defecto el dato existente en la tabla </w:t>
      </w:r>
      <w:r w:rsidR="00833368">
        <w:rPr>
          <w:lang w:val="es-NI"/>
        </w:rPr>
        <w:t xml:space="preserve">SclFichaSocia </w:t>
      </w:r>
      <w:r>
        <w:rPr>
          <w:lang w:val="es-NI"/>
        </w:rPr>
        <w:t>el campo (</w:t>
      </w:r>
      <w:r w:rsidR="003C279E">
        <w:rPr>
          <w:lang w:val="es-NI"/>
        </w:rPr>
        <w:t>SclFichaSocia.sDireccionSociaVerificada</w:t>
      </w:r>
      <w:r w:rsidR="00C77CCC">
        <w:rPr>
          <w:lang w:val="es-NI"/>
        </w:rPr>
        <w:t>)</w:t>
      </w:r>
      <w:r>
        <w:rPr>
          <w:lang w:val="es-NI"/>
        </w:rPr>
        <w:t>. Se permitirá digitar sólo letras, dígitos y espacios en blanco. El dato será actualizado en el campo (</w:t>
      </w:r>
      <w:r w:rsidR="00312CDF">
        <w:rPr>
          <w:lang w:val="es-NI"/>
        </w:rPr>
        <w:t>Sc</w:t>
      </w:r>
      <w:r>
        <w:rPr>
          <w:lang w:val="es-NI"/>
        </w:rPr>
        <w:t>lSocia.sDireccion</w:t>
      </w:r>
      <w:r w:rsidR="00307A2D">
        <w:rPr>
          <w:lang w:val="es-NI"/>
        </w:rPr>
        <w:t>Socia</w:t>
      </w:r>
      <w:r>
        <w:rPr>
          <w:lang w:val="es-NI"/>
        </w:rPr>
        <w:t>) para registro general de socia y en el campo (</w:t>
      </w:r>
      <w:r w:rsidR="00312CDF">
        <w:rPr>
          <w:lang w:val="es-NI"/>
        </w:rPr>
        <w:t>Sc</w:t>
      </w:r>
      <w:r>
        <w:rPr>
          <w:lang w:val="es-NI"/>
        </w:rPr>
        <w:t>lFichaSocia.sDireccionSocia</w:t>
      </w:r>
      <w:r w:rsidR="00312CDF">
        <w:rPr>
          <w:lang w:val="es-NI"/>
        </w:rPr>
        <w:t>Verificada</w:t>
      </w:r>
      <w:r>
        <w:rPr>
          <w:lang w:val="es-NI"/>
        </w:rPr>
        <w:t>).</w:t>
      </w:r>
    </w:p>
    <w:p w:rsidR="005F1085" w:rsidRPr="005F1085" w:rsidRDefault="005F1085" w:rsidP="005F1085">
      <w:pPr>
        <w:rPr>
          <w:lang w:val="es-NI"/>
        </w:rPr>
      </w:pPr>
    </w:p>
    <w:p w:rsidR="006163E0" w:rsidRDefault="006163E0" w:rsidP="006163E0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Teléfono</w:t>
      </w:r>
      <w:r>
        <w:rPr>
          <w:lang w:val="es-NI"/>
        </w:rPr>
        <w:t xml:space="preserve">: Número(s) de teléfono de la Socia. Dato opcional. Este dato será sugerido al usuario, presentando por defecto el dato existente en la tabla </w:t>
      </w:r>
      <w:r w:rsidR="00833368">
        <w:rPr>
          <w:lang w:val="es-NI"/>
        </w:rPr>
        <w:t xml:space="preserve">SclFichaSocia </w:t>
      </w:r>
      <w:r>
        <w:rPr>
          <w:lang w:val="es-NI"/>
        </w:rPr>
        <w:t>el campo (</w:t>
      </w:r>
      <w:r w:rsidR="003C279E">
        <w:rPr>
          <w:lang w:val="es-NI"/>
        </w:rPr>
        <w:t>SclFichaSocia.sTelefonoSociaVerificada</w:t>
      </w:r>
      <w:r w:rsidR="00C77CCC">
        <w:rPr>
          <w:lang w:val="es-NI"/>
        </w:rPr>
        <w:t>)</w:t>
      </w:r>
      <w:r>
        <w:rPr>
          <w:lang w:val="es-NI"/>
        </w:rPr>
        <w:t>. Se permitirá digitar sólo letras, dígitos, comas, guiones y espacios en blanco. El dato será actualizado en el campo (</w:t>
      </w:r>
      <w:r w:rsidR="000721B4">
        <w:rPr>
          <w:lang w:val="es-NI"/>
        </w:rPr>
        <w:t>Sc</w:t>
      </w:r>
      <w:r>
        <w:rPr>
          <w:lang w:val="es-NI"/>
        </w:rPr>
        <w:t>lSocia.sTelefono</w:t>
      </w:r>
      <w:r w:rsidR="000721B4">
        <w:rPr>
          <w:lang w:val="es-NI"/>
        </w:rPr>
        <w:t>Socia</w:t>
      </w:r>
      <w:r>
        <w:rPr>
          <w:lang w:val="es-NI"/>
        </w:rPr>
        <w:t>) para registro general de socia y en el campo (</w:t>
      </w:r>
      <w:r w:rsidR="003C279E">
        <w:rPr>
          <w:lang w:val="es-NI"/>
        </w:rPr>
        <w:t>Sc</w:t>
      </w:r>
      <w:r>
        <w:rPr>
          <w:lang w:val="es-NI"/>
        </w:rPr>
        <w:t>lFichaSocia.sTelefonoSocia</w:t>
      </w:r>
      <w:r w:rsidR="000721B4">
        <w:rPr>
          <w:lang w:val="es-NI"/>
        </w:rPr>
        <w:t>Verificada</w:t>
      </w:r>
      <w:r>
        <w:rPr>
          <w:lang w:val="es-NI"/>
        </w:rPr>
        <w:t>) que servirá como histórico de la ficha de inscripción.</w:t>
      </w:r>
    </w:p>
    <w:p w:rsidR="005F1085" w:rsidRPr="005F1085" w:rsidRDefault="005F1085" w:rsidP="005F1085">
      <w:pPr>
        <w:rPr>
          <w:lang w:val="es-NI"/>
        </w:rPr>
      </w:pPr>
    </w:p>
    <w:p w:rsidR="002E12A7" w:rsidRDefault="002E12A7" w:rsidP="002E12A7">
      <w:pPr>
        <w:pStyle w:val="Ttulo4"/>
        <w:jc w:val="both"/>
        <w:rPr>
          <w:lang w:val="es-NI"/>
        </w:rPr>
      </w:pPr>
      <w:r>
        <w:rPr>
          <w:b/>
          <w:lang w:val="es-NI"/>
        </w:rPr>
        <w:t>Primaria</w:t>
      </w:r>
      <w:r>
        <w:rPr>
          <w:lang w:val="es-NI"/>
        </w:rPr>
        <w:t xml:space="preserve">: Nivel de Primaria aprobado. Se presenta una lista de valores alimentada del catálogo de (EducacionPrimaria), el cual se encuentra en la tabla (TbCatalogo) y los valores de la lista para ese catálogo serán filtrados de la tabla (TbValorCatalogo), a través del campo (TbValorCatalogo.nTbCatalogoID). Dato obligatorio. Este dato será </w:t>
      </w:r>
      <w:r w:rsidR="00D02FE9">
        <w:rPr>
          <w:lang w:val="es-NI"/>
        </w:rPr>
        <w:t>mostrado</w:t>
      </w:r>
      <w:r>
        <w:rPr>
          <w:lang w:val="es-NI"/>
        </w:rPr>
        <w:t xml:space="preserve"> al usuario, presentando el dato existente en la tabla </w:t>
      </w:r>
      <w:r w:rsidR="00833368">
        <w:rPr>
          <w:lang w:val="es-NI"/>
        </w:rPr>
        <w:t>Sc</w:t>
      </w:r>
      <w:r>
        <w:rPr>
          <w:lang w:val="es-NI"/>
        </w:rPr>
        <w:t>l</w:t>
      </w:r>
      <w:r w:rsidR="00171511">
        <w:rPr>
          <w:lang w:val="es-NI"/>
        </w:rPr>
        <w:t>Ficha</w:t>
      </w:r>
      <w:r>
        <w:rPr>
          <w:lang w:val="es-NI"/>
        </w:rPr>
        <w:t>Socia el campo (</w:t>
      </w:r>
      <w:r w:rsidR="008F3DE2">
        <w:rPr>
          <w:lang w:val="es-NI"/>
        </w:rPr>
        <w:t>Sc</w:t>
      </w:r>
      <w:r>
        <w:rPr>
          <w:lang w:val="es-NI"/>
        </w:rPr>
        <w:t>l</w:t>
      </w:r>
      <w:r w:rsidR="00442E5B">
        <w:rPr>
          <w:lang w:val="es-NI"/>
        </w:rPr>
        <w:t>Ficha</w:t>
      </w:r>
      <w:r>
        <w:rPr>
          <w:lang w:val="es-NI"/>
        </w:rPr>
        <w:t>Socia.nTb</w:t>
      </w:r>
      <w:r w:rsidR="008608A0">
        <w:rPr>
          <w:lang w:val="es-NI"/>
        </w:rPr>
        <w:t>Primaria</w:t>
      </w:r>
      <w:r>
        <w:rPr>
          <w:lang w:val="es-NI"/>
        </w:rPr>
        <w:t xml:space="preserve">ID). En el listado se debe presentar el código del </w:t>
      </w:r>
      <w:r w:rsidR="008608A0">
        <w:rPr>
          <w:lang w:val="es-NI"/>
        </w:rPr>
        <w:t>nivel</w:t>
      </w:r>
      <w:r>
        <w:rPr>
          <w:lang w:val="es-NI"/>
        </w:rPr>
        <w:t xml:space="preserve"> y nombre, ordenando por código ascendentemente.</w:t>
      </w:r>
      <w:r w:rsidR="00D02FE9">
        <w:rPr>
          <w:lang w:val="es-NI"/>
        </w:rPr>
        <w:t xml:space="preserve"> Este campo estará inhabilitado.</w:t>
      </w:r>
    </w:p>
    <w:p w:rsidR="003020CC" w:rsidRPr="003020CC" w:rsidRDefault="003020CC" w:rsidP="003020CC">
      <w:pPr>
        <w:rPr>
          <w:lang w:val="es-NI"/>
        </w:rPr>
      </w:pPr>
    </w:p>
    <w:p w:rsidR="003020CC" w:rsidRDefault="003020CC" w:rsidP="003020CC">
      <w:pPr>
        <w:pStyle w:val="Ttulo4"/>
        <w:jc w:val="both"/>
        <w:rPr>
          <w:lang w:val="es-NI"/>
        </w:rPr>
      </w:pPr>
      <w:r>
        <w:rPr>
          <w:b/>
          <w:lang w:val="es-NI"/>
        </w:rPr>
        <w:t>Secundaria</w:t>
      </w:r>
      <w:r>
        <w:rPr>
          <w:lang w:val="es-NI"/>
        </w:rPr>
        <w:t xml:space="preserve">: Nivel de Secundaria aprobado. Se presenta una lista de valores alimentada del catálogo de (EducacionSecundaria), el cual se encuentra en la tabla (TbCatalogo) y los valores de la lista para ese catálogo serán filtrados de la tabla (TbValorCatalogo), a través del campo (TbValorCatalogo.nTbCatalogoID). Dato obligatorio. Este dato será sugerido al usuario, presentando el dato existente en la tabla </w:t>
      </w:r>
      <w:r w:rsidR="008F3DE2">
        <w:rPr>
          <w:lang w:val="es-NI"/>
        </w:rPr>
        <w:t>Scl</w:t>
      </w:r>
      <w:r w:rsidR="00171511">
        <w:rPr>
          <w:lang w:val="es-NI"/>
        </w:rPr>
        <w:t>Ficha</w:t>
      </w:r>
      <w:r>
        <w:rPr>
          <w:lang w:val="es-NI"/>
        </w:rPr>
        <w:t>Socia el campo (</w:t>
      </w:r>
      <w:r w:rsidR="008F3DE2">
        <w:rPr>
          <w:lang w:val="es-NI"/>
        </w:rPr>
        <w:t>Scl</w:t>
      </w:r>
      <w:r w:rsidR="00442E5B">
        <w:rPr>
          <w:lang w:val="es-NI"/>
        </w:rPr>
        <w:t>Ficha</w:t>
      </w:r>
      <w:r>
        <w:rPr>
          <w:lang w:val="es-NI"/>
        </w:rPr>
        <w:t>Socia.nTbSecundariaID). En el listado se debe presentar el código del nivel y nombre, ordenando por código ascendentemente.</w:t>
      </w:r>
      <w:r w:rsidR="00442E5B">
        <w:rPr>
          <w:lang w:val="es-NI"/>
        </w:rPr>
        <w:t xml:space="preserve"> </w:t>
      </w:r>
      <w:r w:rsidR="00575250">
        <w:rPr>
          <w:lang w:val="es-NI"/>
        </w:rPr>
        <w:t>Este campo estará inhabilitado.</w:t>
      </w:r>
    </w:p>
    <w:p w:rsidR="003020CC" w:rsidRDefault="003020CC" w:rsidP="003020CC">
      <w:pPr>
        <w:rPr>
          <w:lang w:val="es-NI"/>
        </w:rPr>
      </w:pPr>
    </w:p>
    <w:p w:rsidR="00E535EA" w:rsidRDefault="00E535EA" w:rsidP="003020CC">
      <w:pPr>
        <w:pStyle w:val="Ttulo4"/>
        <w:jc w:val="both"/>
        <w:rPr>
          <w:lang w:val="es-NI"/>
        </w:rPr>
      </w:pPr>
      <w:r w:rsidRPr="004F6049">
        <w:rPr>
          <w:b/>
          <w:lang w:val="es-NI"/>
        </w:rPr>
        <w:t>Carrera Técnica</w:t>
      </w:r>
      <w:r w:rsidRPr="004F6049">
        <w:rPr>
          <w:lang w:val="es-NI"/>
        </w:rPr>
        <w:t>: Carrera Técnica que haya cursado la Socia. Se presenta una lista de valores alimentada del catálogo de carreras técnicas (</w:t>
      </w:r>
      <w:r w:rsidR="008F3DE2">
        <w:rPr>
          <w:lang w:val="es-NI"/>
        </w:rPr>
        <w:t>Scl</w:t>
      </w:r>
      <w:r w:rsidRPr="004F6049">
        <w:rPr>
          <w:lang w:val="es-NI"/>
        </w:rPr>
        <w:t>CarreraTecnica</w:t>
      </w:r>
      <w:r w:rsidR="004F6049">
        <w:rPr>
          <w:lang w:val="es-NI"/>
        </w:rPr>
        <w:t>).</w:t>
      </w:r>
      <w:r w:rsidR="004F6049" w:rsidRPr="004F6049">
        <w:rPr>
          <w:lang w:val="es-NI"/>
        </w:rPr>
        <w:t xml:space="preserve"> </w:t>
      </w:r>
      <w:r w:rsidR="004F6049">
        <w:rPr>
          <w:lang w:val="es-NI"/>
        </w:rPr>
        <w:t xml:space="preserve">Dato obligatorio. Este dato será </w:t>
      </w:r>
      <w:r w:rsidR="00575250">
        <w:rPr>
          <w:lang w:val="es-NI"/>
        </w:rPr>
        <w:t>mostrado</w:t>
      </w:r>
      <w:r w:rsidR="004F6049">
        <w:rPr>
          <w:lang w:val="es-NI"/>
        </w:rPr>
        <w:t xml:space="preserve"> al usuario, presentando el dato existente en la tabla </w:t>
      </w:r>
      <w:r w:rsidR="008F3DE2">
        <w:rPr>
          <w:lang w:val="es-NI"/>
        </w:rPr>
        <w:t>Scl</w:t>
      </w:r>
      <w:r w:rsidR="00171511">
        <w:rPr>
          <w:lang w:val="es-NI"/>
        </w:rPr>
        <w:t>Ficha</w:t>
      </w:r>
      <w:r w:rsidR="004F6049">
        <w:rPr>
          <w:lang w:val="es-NI"/>
        </w:rPr>
        <w:t>Socia el campo (</w:t>
      </w:r>
      <w:r w:rsidR="008F3DE2">
        <w:rPr>
          <w:lang w:val="es-NI"/>
        </w:rPr>
        <w:t>Scl</w:t>
      </w:r>
      <w:r w:rsidR="00171511">
        <w:rPr>
          <w:lang w:val="es-NI"/>
        </w:rPr>
        <w:t>Ficha</w:t>
      </w:r>
      <w:r w:rsidR="004F6049">
        <w:rPr>
          <w:lang w:val="es-NI"/>
        </w:rPr>
        <w:t>Socia.n</w:t>
      </w:r>
      <w:r w:rsidR="008F3DE2">
        <w:rPr>
          <w:lang w:val="es-NI"/>
        </w:rPr>
        <w:t>Scl</w:t>
      </w:r>
      <w:r w:rsidR="004F6049">
        <w:rPr>
          <w:lang w:val="es-NI"/>
        </w:rPr>
        <w:t>CarreraTecnicaID). En el listado se debe presentar el código de la carrera técnica y nombre, ordenando por código ascendentemente.</w:t>
      </w:r>
      <w:r w:rsidR="00171511">
        <w:rPr>
          <w:lang w:val="es-NI"/>
        </w:rPr>
        <w:t xml:space="preserve"> </w:t>
      </w:r>
      <w:r w:rsidR="00BC191B">
        <w:rPr>
          <w:lang w:val="es-NI"/>
        </w:rPr>
        <w:t>Este campo estará inhabilitado.</w:t>
      </w:r>
    </w:p>
    <w:p w:rsidR="0055356A" w:rsidRDefault="0055356A" w:rsidP="0055356A">
      <w:pPr>
        <w:rPr>
          <w:lang w:val="es-NI"/>
        </w:rPr>
      </w:pPr>
    </w:p>
    <w:p w:rsidR="00CC4F7D" w:rsidRDefault="00C11E00" w:rsidP="00CC4F7D">
      <w:pPr>
        <w:pStyle w:val="Ttulo4"/>
        <w:jc w:val="both"/>
        <w:rPr>
          <w:lang w:val="es-NI"/>
        </w:rPr>
      </w:pPr>
      <w:r w:rsidRPr="009918C1">
        <w:rPr>
          <w:b/>
          <w:lang w:val="es-NI"/>
        </w:rPr>
        <w:lastRenderedPageBreak/>
        <w:t>Otros</w:t>
      </w:r>
      <w:r w:rsidRPr="009918C1">
        <w:rPr>
          <w:lang w:val="es-NI"/>
        </w:rPr>
        <w:t xml:space="preserve">: Otros estudios realizados por la Socia. Este dato es opcional. Este dato será </w:t>
      </w:r>
      <w:r w:rsidR="009918C1" w:rsidRPr="009918C1">
        <w:rPr>
          <w:lang w:val="es-NI"/>
        </w:rPr>
        <w:t>mostrado</w:t>
      </w:r>
      <w:r w:rsidRPr="009918C1">
        <w:rPr>
          <w:lang w:val="es-NI"/>
        </w:rPr>
        <w:t xml:space="preserve"> al usuario, presentando el dato existente en la tabla </w:t>
      </w:r>
      <w:r w:rsidR="008F3DE2" w:rsidRPr="009918C1">
        <w:rPr>
          <w:lang w:val="es-NI"/>
        </w:rPr>
        <w:t>Scl</w:t>
      </w:r>
      <w:r w:rsidR="00C77CCC" w:rsidRPr="009918C1">
        <w:rPr>
          <w:lang w:val="es-NI"/>
        </w:rPr>
        <w:t>Ficha</w:t>
      </w:r>
      <w:r w:rsidRPr="009918C1">
        <w:rPr>
          <w:lang w:val="es-NI"/>
        </w:rPr>
        <w:t>Socia el campo (</w:t>
      </w:r>
      <w:r w:rsidR="008F3DE2" w:rsidRPr="009918C1">
        <w:rPr>
          <w:lang w:val="es-NI"/>
        </w:rPr>
        <w:t>Scl</w:t>
      </w:r>
      <w:r w:rsidR="008B36B8" w:rsidRPr="009918C1">
        <w:rPr>
          <w:lang w:val="es-NI"/>
        </w:rPr>
        <w:t>Ficha</w:t>
      </w:r>
      <w:r w:rsidRPr="009918C1">
        <w:rPr>
          <w:lang w:val="es-NI"/>
        </w:rPr>
        <w:t>Socia.s</w:t>
      </w:r>
      <w:r w:rsidR="008B36B8" w:rsidRPr="009918C1">
        <w:rPr>
          <w:lang w:val="es-NI"/>
        </w:rPr>
        <w:t>OtrosEstudios</w:t>
      </w:r>
      <w:r w:rsidR="00C05BC6" w:rsidRPr="009918C1">
        <w:rPr>
          <w:lang w:val="es-NI"/>
        </w:rPr>
        <w:t>)</w:t>
      </w:r>
      <w:r w:rsidR="009918C1">
        <w:rPr>
          <w:lang w:val="es-NI"/>
        </w:rPr>
        <w:t>. Este campo estará inhabilitado.</w:t>
      </w:r>
    </w:p>
    <w:p w:rsidR="001F6E3C" w:rsidRPr="001F6E3C" w:rsidRDefault="001F6E3C" w:rsidP="001F6E3C">
      <w:pPr>
        <w:rPr>
          <w:lang w:val="es-NI"/>
        </w:rPr>
      </w:pPr>
    </w:p>
    <w:p w:rsidR="00CC4F7D" w:rsidRDefault="00CC4F7D" w:rsidP="00CC4F7D">
      <w:pPr>
        <w:pStyle w:val="Ttulo4"/>
        <w:jc w:val="both"/>
        <w:rPr>
          <w:lang w:val="es-NI"/>
        </w:rPr>
      </w:pPr>
      <w:r>
        <w:rPr>
          <w:b/>
          <w:lang w:val="es-NI"/>
        </w:rPr>
        <w:t>No. de hijos vivos</w:t>
      </w:r>
      <w:r w:rsidRPr="004F6049">
        <w:rPr>
          <w:lang w:val="es-NI"/>
        </w:rPr>
        <w:t xml:space="preserve">: </w:t>
      </w:r>
      <w:r>
        <w:rPr>
          <w:lang w:val="es-NI"/>
        </w:rPr>
        <w:t>Número de hijos vivos que tenga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Este dato es obligatorio, por defecto es cero (0).</w:t>
      </w:r>
      <w:r w:rsidRPr="00C11E00">
        <w:rPr>
          <w:lang w:val="es-NI"/>
        </w:rPr>
        <w:t xml:space="preserve"> </w:t>
      </w:r>
      <w:r>
        <w:rPr>
          <w:lang w:val="es-NI"/>
        </w:rPr>
        <w:t xml:space="preserve">Este dato será </w:t>
      </w:r>
      <w:r w:rsidR="001F6E3C">
        <w:rPr>
          <w:lang w:val="es-NI"/>
        </w:rPr>
        <w:t>mostrado</w:t>
      </w:r>
      <w:r>
        <w:rPr>
          <w:lang w:val="es-NI"/>
        </w:rPr>
        <w:t xml:space="preserve"> al usuario, presentando el dato existente en la tabla </w:t>
      </w:r>
      <w:r w:rsidR="008F3DE2">
        <w:rPr>
          <w:lang w:val="es-NI"/>
        </w:rPr>
        <w:t>Scl</w:t>
      </w:r>
      <w:r w:rsidR="00487309">
        <w:rPr>
          <w:lang w:val="es-NI"/>
        </w:rPr>
        <w:t>Ficha</w:t>
      </w:r>
      <w:r>
        <w:rPr>
          <w:lang w:val="es-NI"/>
        </w:rPr>
        <w:t>Socia el campo (</w:t>
      </w:r>
      <w:r w:rsidR="008F3DE2">
        <w:rPr>
          <w:lang w:val="es-NI"/>
        </w:rPr>
        <w:t>Scl</w:t>
      </w:r>
      <w:r w:rsidR="00487309">
        <w:rPr>
          <w:lang w:val="es-NI"/>
        </w:rPr>
        <w:t>Ficha</w:t>
      </w:r>
      <w:r w:rsidR="0033454B">
        <w:rPr>
          <w:lang w:val="es-NI"/>
        </w:rPr>
        <w:t>Socia.nNumHijosVivos).</w:t>
      </w:r>
      <w:r>
        <w:rPr>
          <w:lang w:val="es-NI"/>
        </w:rPr>
        <w:t xml:space="preserve"> </w:t>
      </w:r>
      <w:r w:rsidR="001F6E3C">
        <w:rPr>
          <w:lang w:val="es-NI"/>
        </w:rPr>
        <w:t>Este campo estará inhabilitado.</w:t>
      </w:r>
    </w:p>
    <w:p w:rsidR="00C11E00" w:rsidRDefault="00C11E00" w:rsidP="0055356A">
      <w:pPr>
        <w:rPr>
          <w:lang w:val="es-NI"/>
        </w:rPr>
      </w:pPr>
    </w:p>
    <w:p w:rsidR="00651A89" w:rsidRDefault="00651A89" w:rsidP="00651A89">
      <w:pPr>
        <w:pStyle w:val="Ttulo4"/>
        <w:jc w:val="both"/>
        <w:rPr>
          <w:lang w:val="es-NI"/>
        </w:rPr>
      </w:pPr>
      <w:r>
        <w:rPr>
          <w:b/>
          <w:lang w:val="es-NI"/>
        </w:rPr>
        <w:t>No. de hijos dependientes</w:t>
      </w:r>
      <w:r w:rsidRPr="004F6049">
        <w:rPr>
          <w:lang w:val="es-NI"/>
        </w:rPr>
        <w:t xml:space="preserve">: </w:t>
      </w:r>
      <w:r>
        <w:rPr>
          <w:lang w:val="es-NI"/>
        </w:rPr>
        <w:t>Número de hijos que dependen de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Este dato es obligatorio, por defecto es cero (0).</w:t>
      </w:r>
      <w:r w:rsidRPr="00C11E00">
        <w:rPr>
          <w:lang w:val="es-NI"/>
        </w:rPr>
        <w:t xml:space="preserve"> </w:t>
      </w:r>
      <w:r>
        <w:rPr>
          <w:lang w:val="es-NI"/>
        </w:rPr>
        <w:t xml:space="preserve">Este dato será </w:t>
      </w:r>
      <w:r w:rsidR="005052EE">
        <w:rPr>
          <w:lang w:val="es-NI"/>
        </w:rPr>
        <w:t>presentado</w:t>
      </w:r>
      <w:r>
        <w:rPr>
          <w:lang w:val="es-NI"/>
        </w:rPr>
        <w:t xml:space="preserve"> al usuario, </w:t>
      </w:r>
      <w:r w:rsidR="005052EE">
        <w:rPr>
          <w:lang w:val="es-NI"/>
        </w:rPr>
        <w:t>mostrando</w:t>
      </w:r>
      <w:r>
        <w:rPr>
          <w:lang w:val="es-NI"/>
        </w:rPr>
        <w:t xml:space="preserve"> por defecto el dato existente en la tabla </w:t>
      </w:r>
      <w:r w:rsidR="008F3DE2">
        <w:rPr>
          <w:lang w:val="es-NI"/>
        </w:rPr>
        <w:t>Scl</w:t>
      </w:r>
      <w:r w:rsidR="00D046E7">
        <w:rPr>
          <w:lang w:val="es-NI"/>
        </w:rPr>
        <w:t>Ficha</w:t>
      </w:r>
      <w:r>
        <w:rPr>
          <w:lang w:val="es-NI"/>
        </w:rPr>
        <w:t>Socia el campo (</w:t>
      </w:r>
      <w:r w:rsidR="008F3DE2">
        <w:rPr>
          <w:lang w:val="es-NI"/>
        </w:rPr>
        <w:t>Scl</w:t>
      </w:r>
      <w:r w:rsidR="00D046E7">
        <w:rPr>
          <w:lang w:val="es-NI"/>
        </w:rPr>
        <w:t>Ficha</w:t>
      </w:r>
      <w:r w:rsidR="00EC508C">
        <w:rPr>
          <w:lang w:val="es-NI"/>
        </w:rPr>
        <w:t>Socia.nNumHijosDependientes)</w:t>
      </w:r>
      <w:r>
        <w:rPr>
          <w:lang w:val="es-NI"/>
        </w:rPr>
        <w:t xml:space="preserve">. </w:t>
      </w:r>
      <w:r w:rsidR="005052EE">
        <w:rPr>
          <w:lang w:val="es-NI"/>
        </w:rPr>
        <w:t>Este campo estará inhabilitado.</w:t>
      </w:r>
    </w:p>
    <w:p w:rsidR="00651A89" w:rsidRDefault="00651A89" w:rsidP="0055356A">
      <w:pPr>
        <w:rPr>
          <w:lang w:val="es-NI"/>
        </w:rPr>
      </w:pPr>
    </w:p>
    <w:p w:rsidR="008E700E" w:rsidRDefault="008E700E" w:rsidP="008E700E">
      <w:pPr>
        <w:pStyle w:val="Ttulo4"/>
        <w:jc w:val="both"/>
        <w:rPr>
          <w:lang w:val="es-NI"/>
        </w:rPr>
      </w:pPr>
      <w:r>
        <w:rPr>
          <w:b/>
          <w:lang w:val="es-NI"/>
        </w:rPr>
        <w:t>Monto Solicitado (préstamo)</w:t>
      </w:r>
      <w:r w:rsidRPr="004F6049">
        <w:rPr>
          <w:lang w:val="es-NI"/>
        </w:rPr>
        <w:t xml:space="preserve">: </w:t>
      </w:r>
      <w:r>
        <w:rPr>
          <w:lang w:val="es-NI"/>
        </w:rPr>
        <w:t>Monto Solicitado por la Socia como préstamo para su negocio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obligatorio, por defecto es cero (0), pero se validará que el dato ingresado debe ser mayor que cero. </w:t>
      </w:r>
      <w:r w:rsidR="007565D6">
        <w:rPr>
          <w:lang w:val="es-NI"/>
        </w:rPr>
        <w:t xml:space="preserve">Este dato será sugerido al usuario, presentando por defecto el dato existente en la tabla SclFichaSocia el campo (SclFichaSocia.nMontoCreditoVerificado). </w:t>
      </w:r>
      <w:r>
        <w:rPr>
          <w:lang w:val="es-NI"/>
        </w:rPr>
        <w:t>El dato se actualizará en el campo (SclFichaSocia.nMontoCredito</w:t>
      </w:r>
      <w:r w:rsidR="007565D6">
        <w:rPr>
          <w:lang w:val="es-NI"/>
        </w:rPr>
        <w:t>Verificado</w:t>
      </w:r>
      <w:r>
        <w:rPr>
          <w:lang w:val="es-NI"/>
        </w:rPr>
        <w:t xml:space="preserve">). </w:t>
      </w:r>
    </w:p>
    <w:p w:rsidR="008E700E" w:rsidRDefault="008E700E" w:rsidP="008E700E">
      <w:pPr>
        <w:rPr>
          <w:lang w:val="es-NI"/>
        </w:rPr>
      </w:pPr>
    </w:p>
    <w:p w:rsidR="008E700E" w:rsidRDefault="008E700E" w:rsidP="008E700E">
      <w:pPr>
        <w:pStyle w:val="Ttulo4"/>
        <w:jc w:val="both"/>
        <w:rPr>
          <w:lang w:val="es-NI"/>
        </w:rPr>
      </w:pP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>
        <w:rPr>
          <w:lang w:val="es-NI"/>
        </w:rPr>
        <w:t>Plazo total para el pago del crédito solicitado por</w:t>
      </w:r>
      <w:r w:rsidRPr="001A6EFC">
        <w:rPr>
          <w:lang w:val="es-NI"/>
        </w:rPr>
        <w:t xml:space="preserve"> la Socia</w:t>
      </w:r>
      <w:r>
        <w:rPr>
          <w:lang w:val="es-NI"/>
        </w:rPr>
        <w:t xml:space="preserve"> al programa Usura Cero</w:t>
      </w:r>
      <w:r w:rsidRPr="001A6EFC">
        <w:rPr>
          <w:lang w:val="es-NI"/>
        </w:rPr>
        <w:t xml:space="preserve">. </w:t>
      </w:r>
      <w:r>
        <w:rPr>
          <w:lang w:val="es-NI"/>
        </w:rPr>
        <w:t xml:space="preserve">Este dato es obligatorio. Se podrá ingresar únicamente dígitos y se validará que sea mayor que cero (0). </w:t>
      </w:r>
      <w:r w:rsidR="00076DC7">
        <w:rPr>
          <w:lang w:val="es-NI"/>
        </w:rPr>
        <w:t xml:space="preserve">Este dato será sugerido al usuario, presentando por defecto el dato existente en la tabla SclFichaSocia el campo (SclFichaSocia.nPlazoVerificado). </w:t>
      </w:r>
      <w:r>
        <w:rPr>
          <w:lang w:val="es-NI"/>
        </w:rPr>
        <w:t>El dato se actualizará en el campo (SclFichaSocia.nPlazo</w:t>
      </w:r>
      <w:r w:rsidR="00076DC7">
        <w:rPr>
          <w:lang w:val="es-NI"/>
        </w:rPr>
        <w:t>Verificado</w:t>
      </w:r>
      <w:r>
        <w:rPr>
          <w:lang w:val="es-NI"/>
        </w:rPr>
        <w:t>).</w:t>
      </w:r>
    </w:p>
    <w:p w:rsidR="008E700E" w:rsidRDefault="008E700E" w:rsidP="008E700E">
      <w:pPr>
        <w:rPr>
          <w:lang w:val="es-NI"/>
        </w:rPr>
      </w:pPr>
    </w:p>
    <w:p w:rsidR="008E700E" w:rsidRDefault="008E700E" w:rsidP="008E700E">
      <w:pPr>
        <w:pStyle w:val="Ttulo4"/>
        <w:jc w:val="both"/>
        <w:rPr>
          <w:lang w:val="es-NI"/>
        </w:rPr>
      </w:pPr>
      <w:r>
        <w:rPr>
          <w:b/>
          <w:lang w:val="es-NI"/>
        </w:rPr>
        <w:t>Tipo</w:t>
      </w:r>
      <w:r w:rsidRPr="001A6EFC">
        <w:rPr>
          <w:b/>
          <w:lang w:val="es-NI"/>
        </w:rPr>
        <w:t xml:space="preserve"> de </w:t>
      </w: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>
        <w:rPr>
          <w:lang w:val="es-NI"/>
        </w:rPr>
        <w:t>Tipo de Plazo para el pago total del préstamo solicitado por</w:t>
      </w:r>
      <w:r w:rsidRPr="001A6EFC">
        <w:rPr>
          <w:lang w:val="es-NI"/>
        </w:rPr>
        <w:t xml:space="preserve"> la Socia</w:t>
      </w:r>
      <w:r>
        <w:rPr>
          <w:lang w:val="es-NI"/>
        </w:rPr>
        <w:t xml:space="preserve"> al programa Usura Cero</w:t>
      </w:r>
      <w:r w:rsidRPr="001A6EFC">
        <w:rPr>
          <w:lang w:val="es-NI"/>
        </w:rPr>
        <w:t xml:space="preserve">. </w:t>
      </w:r>
      <w:r>
        <w:rPr>
          <w:lang w:val="es-NI"/>
        </w:rPr>
        <w:t xml:space="preserve">Este dato es obligatorio. Se presenta una lista de valores alimentada del catálogo de (TipoPlazo), el cual se encuentra en la tabla (StbCatalogo) y los valores de la lista para ese catálogo serán filtrados de la tabla (StbValorCatalogo), a través del campo (StbValorCatalogo.nStbCatalogoID). En el listado se debe presentar el código del tipo de plazo y nombre, ordenando por código ascendentemente. Por defecto se presentará en “meses”. </w:t>
      </w:r>
      <w:r w:rsidR="003F3EB6">
        <w:rPr>
          <w:lang w:val="es-NI"/>
        </w:rPr>
        <w:t xml:space="preserve">Este dato será sugerido al usuario, presentando por defecto el dato existente en la tabla SclFichaSocia el campo (SclFichaSocia.nStbTipoPlazoVerificadoID). </w:t>
      </w:r>
      <w:r>
        <w:rPr>
          <w:lang w:val="es-NI"/>
        </w:rPr>
        <w:t>El dato se actualizará en el campo (SclFichaSocia.nStbTipoPlazo</w:t>
      </w:r>
      <w:r w:rsidR="003F3EB6">
        <w:rPr>
          <w:lang w:val="es-NI"/>
        </w:rPr>
        <w:t>Verificado</w:t>
      </w:r>
      <w:r>
        <w:rPr>
          <w:lang w:val="es-NI"/>
        </w:rPr>
        <w:t>ID).</w:t>
      </w:r>
    </w:p>
    <w:p w:rsidR="008E700E" w:rsidRPr="0055356A" w:rsidRDefault="008E700E" w:rsidP="0055356A">
      <w:pPr>
        <w:rPr>
          <w:lang w:val="es-NI"/>
        </w:rPr>
      </w:pPr>
    </w:p>
    <w:p w:rsidR="00502897" w:rsidRDefault="0034130E" w:rsidP="00205CAE">
      <w:pPr>
        <w:pStyle w:val="Ttulo3"/>
        <w:rPr>
          <w:lang w:val="es-NI"/>
        </w:rPr>
      </w:pPr>
      <w:r>
        <w:rPr>
          <w:lang w:val="es-NI"/>
        </w:rPr>
        <w:t xml:space="preserve">El usuario </w:t>
      </w:r>
      <w:r w:rsidR="00BB249B">
        <w:rPr>
          <w:lang w:val="es-NI"/>
        </w:rPr>
        <w:t>introduce</w:t>
      </w:r>
      <w:r>
        <w:rPr>
          <w:lang w:val="es-NI"/>
        </w:rPr>
        <w:t xml:space="preserve"> todos los datos solicitados y decide Guardar</w:t>
      </w:r>
    </w:p>
    <w:p w:rsidR="006A5B27" w:rsidRDefault="00502897">
      <w:pPr>
        <w:pStyle w:val="Ttulo3"/>
        <w:rPr>
          <w:lang w:val="es-NI"/>
        </w:rPr>
      </w:pPr>
      <w:r>
        <w:rPr>
          <w:lang w:val="es-NI"/>
        </w:rPr>
        <w:t xml:space="preserve">El sistema valida que </w:t>
      </w:r>
    </w:p>
    <w:p w:rsidR="00BB249B" w:rsidRDefault="00663B97" w:rsidP="00BB249B">
      <w:pPr>
        <w:pStyle w:val="Ttulo4"/>
        <w:jc w:val="both"/>
        <w:rPr>
          <w:lang w:val="es-NI"/>
        </w:rPr>
      </w:pPr>
      <w:r>
        <w:rPr>
          <w:lang w:val="es-NI"/>
        </w:rPr>
        <w:t>No quede vacío ninguno de los campos obligatorios, donde el usuario debe ingresar la información</w:t>
      </w:r>
      <w:r w:rsidR="00BB249B">
        <w:rPr>
          <w:lang w:val="es-NI"/>
        </w:rPr>
        <w:t>.</w:t>
      </w:r>
    </w:p>
    <w:p w:rsidR="00502897" w:rsidRDefault="008B30E8" w:rsidP="00663B97">
      <w:pPr>
        <w:pStyle w:val="Ttulo3"/>
        <w:widowControl/>
        <w:jc w:val="both"/>
        <w:rPr>
          <w:lang w:val="es-NI"/>
        </w:rPr>
      </w:pPr>
      <w:r w:rsidRPr="00663B97">
        <w:rPr>
          <w:lang w:val="es-NI"/>
        </w:rPr>
        <w:t xml:space="preserve">Si los datos están correctos, </w:t>
      </w:r>
      <w:r w:rsidR="00502897" w:rsidRPr="00663B97">
        <w:rPr>
          <w:lang w:val="es-NI"/>
        </w:rPr>
        <w:t xml:space="preserve">se crea el registro correspondiente en la tabla </w:t>
      </w:r>
      <w:r w:rsidR="008F3DE2">
        <w:rPr>
          <w:lang w:val="es-NI"/>
        </w:rPr>
        <w:t>Scl</w:t>
      </w:r>
      <w:r w:rsidR="00663B97" w:rsidRPr="00663B97">
        <w:rPr>
          <w:lang w:val="es-NI"/>
        </w:rPr>
        <w:t xml:space="preserve">FichaSocia </w:t>
      </w:r>
      <w:r w:rsidR="00502897" w:rsidRPr="00663B97">
        <w:rPr>
          <w:lang w:val="es-NI"/>
        </w:rPr>
        <w:t xml:space="preserve">con los datos </w:t>
      </w:r>
      <w:r w:rsidR="00663B97" w:rsidRPr="00663B97">
        <w:rPr>
          <w:lang w:val="es-NI"/>
        </w:rPr>
        <w:t>ingresados</w:t>
      </w:r>
      <w:r w:rsidR="00502897" w:rsidRPr="00663B97">
        <w:rPr>
          <w:lang w:val="es-NI"/>
        </w:rPr>
        <w:t xml:space="preserve"> por el usuario, además del login del usuario que creó el registro (</w:t>
      </w:r>
      <w:r w:rsidR="008F3DE2">
        <w:rPr>
          <w:lang w:val="es-NI"/>
        </w:rPr>
        <w:t>Scl</w:t>
      </w:r>
      <w:r w:rsidR="00663B97" w:rsidRPr="00663B97">
        <w:rPr>
          <w:lang w:val="es-NI"/>
        </w:rPr>
        <w:t>FichaSocia.nUsuarioCreacionID</w:t>
      </w:r>
      <w:r w:rsidR="00502897" w:rsidRPr="00663B97">
        <w:rPr>
          <w:lang w:val="es-NI"/>
        </w:rPr>
        <w:t>)  y la fecha de creación (</w:t>
      </w:r>
      <w:r w:rsidR="008F3DE2">
        <w:rPr>
          <w:lang w:val="es-NI"/>
        </w:rPr>
        <w:t>Scl</w:t>
      </w:r>
      <w:r w:rsidR="00663B97" w:rsidRPr="00663B97">
        <w:rPr>
          <w:lang w:val="es-NI"/>
        </w:rPr>
        <w:t>FichaSocia.dFechaCreacion</w:t>
      </w:r>
      <w:r w:rsidR="00502897" w:rsidRPr="00663B97">
        <w:rPr>
          <w:lang w:val="es-NI"/>
        </w:rPr>
        <w:t>)</w:t>
      </w:r>
      <w:r w:rsidR="00663B97">
        <w:rPr>
          <w:lang w:val="es-NI"/>
        </w:rPr>
        <w:t>.</w:t>
      </w:r>
    </w:p>
    <w:p w:rsidR="0090059B" w:rsidRDefault="0090059B" w:rsidP="0090059B">
      <w:pPr>
        <w:rPr>
          <w:lang w:val="es-NI"/>
        </w:rPr>
      </w:pPr>
    </w:p>
    <w:p w:rsidR="0090059B" w:rsidRDefault="0090059B" w:rsidP="0090059B">
      <w:pPr>
        <w:pStyle w:val="Ttulo3"/>
        <w:widowControl/>
        <w:jc w:val="both"/>
        <w:rPr>
          <w:lang w:val="es-NI"/>
        </w:rPr>
      </w:pPr>
      <w:r>
        <w:rPr>
          <w:lang w:val="es-NI"/>
        </w:rPr>
        <w:t xml:space="preserve">El sistema solicita al usuario la confirmación sobre si desea continuar ingresando datos en las siguientes carpetas, si contesta negativamente se sale de la opción de agregar, en caso contrario se </w:t>
      </w:r>
      <w:r>
        <w:rPr>
          <w:lang w:val="es-NI"/>
        </w:rPr>
        <w:lastRenderedPageBreak/>
        <w:t>habilitan las otras carpetas, ubicándose automáticamente en la carpeta de Datos del Negocio, la cual solicita/presenta al usuario la siguiente información.</w:t>
      </w:r>
    </w:p>
    <w:p w:rsidR="0090059B" w:rsidRDefault="0090059B" w:rsidP="0090059B">
      <w:pPr>
        <w:rPr>
          <w:lang w:val="es-NI"/>
        </w:rPr>
      </w:pPr>
    </w:p>
    <w:p w:rsidR="0090059B" w:rsidRPr="0054081A" w:rsidRDefault="0090059B" w:rsidP="0090059B">
      <w:pPr>
        <w:pStyle w:val="Ttulo4"/>
        <w:jc w:val="both"/>
        <w:rPr>
          <w:lang w:val="es-NI"/>
        </w:rPr>
      </w:pPr>
      <w:r w:rsidRPr="0054081A">
        <w:rPr>
          <w:b/>
          <w:lang w:val="es-NI"/>
        </w:rPr>
        <w:t>Tiene Negocio actual</w:t>
      </w:r>
      <w:r w:rsidRPr="0054081A">
        <w:rPr>
          <w:lang w:val="es-NI"/>
        </w:rPr>
        <w:t xml:space="preserve">: Pregunta si la Socia tiene o no negocio actualmente. Este dato es obligatorio, por defecto es Si. </w:t>
      </w:r>
      <w:r w:rsidR="003103FB" w:rsidRPr="0054081A">
        <w:rPr>
          <w:lang w:val="es-NI"/>
        </w:rPr>
        <w:t>El usuario tendrá opción únicamente a seleccionar  Si o No</w:t>
      </w:r>
      <w:r w:rsidRPr="0054081A">
        <w:rPr>
          <w:lang w:val="es-NI"/>
        </w:rPr>
        <w:t xml:space="preserve">. </w:t>
      </w:r>
      <w:r w:rsidR="0054081A">
        <w:rPr>
          <w:lang w:val="es-NI"/>
        </w:rPr>
        <w:t xml:space="preserve">Se mostrará el dato existente en el campo (SclFichaSocia.nTieneNegocioVerificado). </w:t>
      </w:r>
      <w:r w:rsidR="003103FB" w:rsidRPr="0054081A">
        <w:rPr>
          <w:lang w:val="es-NI"/>
        </w:rPr>
        <w:t>El dato se actualizará en el campo (</w:t>
      </w:r>
      <w:r w:rsidR="008F3DE2" w:rsidRPr="0054081A">
        <w:rPr>
          <w:lang w:val="es-NI"/>
        </w:rPr>
        <w:t>Scl</w:t>
      </w:r>
      <w:r w:rsidR="003103FB" w:rsidRPr="0054081A">
        <w:rPr>
          <w:lang w:val="es-NI"/>
        </w:rPr>
        <w:t>FichaSocia.nTieneNegocio</w:t>
      </w:r>
      <w:r w:rsidR="004B021F" w:rsidRPr="0054081A">
        <w:rPr>
          <w:lang w:val="es-NI"/>
        </w:rPr>
        <w:t>Verificado</w:t>
      </w:r>
      <w:r w:rsidR="003103FB" w:rsidRPr="0054081A">
        <w:rPr>
          <w:lang w:val="es-NI"/>
        </w:rPr>
        <w:t>). Si el usuario selecciona Si se habilitará la pregunta: “Qué tipo de negocio tiene?”, en caso contrario “</w:t>
      </w:r>
      <w:r w:rsidR="0009750D" w:rsidRPr="0054081A">
        <w:rPr>
          <w:lang w:val="es-NI"/>
        </w:rPr>
        <w:t>Qué tipo de negocio quiere organizar?”</w:t>
      </w:r>
      <w:r w:rsidRPr="0054081A">
        <w:rPr>
          <w:lang w:val="es-NI"/>
        </w:rPr>
        <w:t>.</w:t>
      </w:r>
      <w:r w:rsidR="004B021F" w:rsidRPr="0054081A">
        <w:rPr>
          <w:lang w:val="es-NI"/>
        </w:rPr>
        <w:t xml:space="preserve"> </w:t>
      </w:r>
    </w:p>
    <w:p w:rsidR="00562B89" w:rsidRDefault="00562B89" w:rsidP="00562B89">
      <w:pPr>
        <w:pStyle w:val="Ttulo4"/>
        <w:jc w:val="both"/>
        <w:rPr>
          <w:lang w:val="es-NI"/>
        </w:rPr>
      </w:pPr>
      <w:r>
        <w:rPr>
          <w:b/>
          <w:lang w:val="es-NI"/>
        </w:rPr>
        <w:t>Negocio actual</w:t>
      </w:r>
      <w:r w:rsidRPr="004F6049">
        <w:rPr>
          <w:lang w:val="es-NI"/>
        </w:rPr>
        <w:t xml:space="preserve">: </w:t>
      </w:r>
      <w:r>
        <w:rPr>
          <w:lang w:val="es-NI"/>
        </w:rPr>
        <w:t>Tipo de negocio que tiene actualmente la Socia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</w:t>
      </w:r>
      <w:r w:rsidR="00B75A6C">
        <w:rPr>
          <w:lang w:val="es-NI"/>
        </w:rPr>
        <w:t>obligatorio en el caso que el usuario haya contestado en el punto 3.1.7.1 que Si tiene negocio actualmente</w:t>
      </w:r>
      <w:r>
        <w:rPr>
          <w:lang w:val="es-NI"/>
        </w:rPr>
        <w:t>.</w:t>
      </w:r>
      <w:r w:rsidR="00B75A6C">
        <w:rPr>
          <w:lang w:val="es-NI"/>
        </w:rPr>
        <w:t xml:space="preserve"> </w:t>
      </w:r>
      <w:r w:rsidR="00B75A6C" w:rsidRPr="004F6049">
        <w:rPr>
          <w:lang w:val="es-NI"/>
        </w:rPr>
        <w:t xml:space="preserve">Se presenta una lista de valores alimentada del catálogo de </w:t>
      </w:r>
      <w:r w:rsidR="00B75A6C">
        <w:rPr>
          <w:lang w:val="es-NI"/>
        </w:rPr>
        <w:t>actividades económicas</w:t>
      </w:r>
      <w:r w:rsidR="00B75A6C" w:rsidRPr="004F6049">
        <w:rPr>
          <w:lang w:val="es-NI"/>
        </w:rPr>
        <w:t xml:space="preserve"> (</w:t>
      </w:r>
      <w:r w:rsidR="008F3DE2">
        <w:rPr>
          <w:lang w:val="es-NI"/>
        </w:rPr>
        <w:t>Scl</w:t>
      </w:r>
      <w:r w:rsidR="00B75A6C">
        <w:rPr>
          <w:lang w:val="es-NI"/>
        </w:rPr>
        <w:t>ActividadEconomica)</w:t>
      </w:r>
      <w:r w:rsidR="00F96DFC">
        <w:rPr>
          <w:lang w:val="es-NI"/>
        </w:rPr>
        <w:t xml:space="preserve"> y se mostrará el dato existente en el campo (SclFichaSocia.nSclActividadEconomicaVerificadaID)</w:t>
      </w:r>
      <w:r w:rsidR="00B75A6C">
        <w:rPr>
          <w:lang w:val="es-NI"/>
        </w:rPr>
        <w:t>.</w:t>
      </w:r>
      <w:r>
        <w:rPr>
          <w:lang w:val="es-NI"/>
        </w:rPr>
        <w:t xml:space="preserve"> El dato será actualizado en el campo (</w:t>
      </w:r>
      <w:r w:rsidR="008F3DE2">
        <w:rPr>
          <w:lang w:val="es-NI"/>
        </w:rPr>
        <w:t>Scl</w:t>
      </w:r>
      <w:r w:rsidR="00B75A6C">
        <w:rPr>
          <w:lang w:val="es-NI"/>
        </w:rPr>
        <w:t>Ficha</w:t>
      </w:r>
      <w:r>
        <w:rPr>
          <w:lang w:val="es-NI"/>
        </w:rPr>
        <w:t>Socia.</w:t>
      </w:r>
      <w:r w:rsidR="00B75A6C">
        <w:rPr>
          <w:lang w:val="es-NI"/>
        </w:rPr>
        <w:t>n</w:t>
      </w:r>
      <w:r w:rsidR="008F3DE2">
        <w:rPr>
          <w:lang w:val="es-NI"/>
        </w:rPr>
        <w:t>Scl</w:t>
      </w:r>
      <w:r w:rsidR="00B75A6C">
        <w:rPr>
          <w:lang w:val="es-NI"/>
        </w:rPr>
        <w:t>ActividadEconomica</w:t>
      </w:r>
      <w:r w:rsidR="00F96DFC">
        <w:rPr>
          <w:lang w:val="es-NI"/>
        </w:rPr>
        <w:t>Verificada</w:t>
      </w:r>
      <w:r w:rsidR="00B75A6C">
        <w:rPr>
          <w:lang w:val="es-NI"/>
        </w:rPr>
        <w:t>ID</w:t>
      </w:r>
      <w:r w:rsidR="00F96DFC">
        <w:rPr>
          <w:lang w:val="es-NI"/>
        </w:rPr>
        <w:t>).</w:t>
      </w:r>
    </w:p>
    <w:p w:rsidR="00663B97" w:rsidRDefault="00663B97" w:rsidP="00663B97">
      <w:pPr>
        <w:rPr>
          <w:lang w:val="es-NI"/>
        </w:rPr>
      </w:pPr>
    </w:p>
    <w:p w:rsidR="00010F1E" w:rsidRDefault="00010F1E" w:rsidP="00010F1E">
      <w:pPr>
        <w:pStyle w:val="Ttulo4"/>
        <w:jc w:val="both"/>
        <w:rPr>
          <w:lang w:val="es-NI"/>
        </w:rPr>
      </w:pPr>
      <w:r>
        <w:rPr>
          <w:b/>
          <w:lang w:val="es-NI"/>
        </w:rPr>
        <w:t>Negocio propuesto</w:t>
      </w:r>
      <w:r w:rsidRPr="004F6049">
        <w:rPr>
          <w:lang w:val="es-NI"/>
        </w:rPr>
        <w:t xml:space="preserve">: </w:t>
      </w:r>
      <w:r>
        <w:rPr>
          <w:lang w:val="es-NI"/>
        </w:rPr>
        <w:t>Tipo de negocio que quiere organizar la Socia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 en el caso que el usuario haya contestado en el punto 3.1.7.1 que No tiene negocio actualmente. </w:t>
      </w:r>
      <w:r w:rsidRPr="004F6049">
        <w:rPr>
          <w:lang w:val="es-NI"/>
        </w:rPr>
        <w:t xml:space="preserve">Se presenta una lista de valores alimentada del catálogo de </w:t>
      </w:r>
      <w:r>
        <w:rPr>
          <w:lang w:val="es-NI"/>
        </w:rPr>
        <w:t>actividades económicas</w:t>
      </w:r>
      <w:r w:rsidRPr="004F6049">
        <w:rPr>
          <w:lang w:val="es-NI"/>
        </w:rPr>
        <w:t xml:space="preserve"> (</w:t>
      </w:r>
      <w:r w:rsidR="008F3DE2">
        <w:rPr>
          <w:lang w:val="es-NI"/>
        </w:rPr>
        <w:t>Scl</w:t>
      </w:r>
      <w:r>
        <w:rPr>
          <w:lang w:val="es-NI"/>
        </w:rPr>
        <w:t>ActividadEconomica)</w:t>
      </w:r>
      <w:r w:rsidR="00632DD3">
        <w:rPr>
          <w:lang w:val="es-NI"/>
        </w:rPr>
        <w:t xml:space="preserve"> y se mostrará el dato existente en el campo (SclFichaSocia.nSclActividadEconomicaVerificadaID)</w:t>
      </w:r>
      <w:r>
        <w:rPr>
          <w:lang w:val="es-NI"/>
        </w:rPr>
        <w:t>. El dato será actualizado en el campo (</w:t>
      </w:r>
      <w:r w:rsidR="008F3DE2">
        <w:rPr>
          <w:lang w:val="es-NI"/>
        </w:rPr>
        <w:t>Scl</w:t>
      </w:r>
      <w:r>
        <w:rPr>
          <w:lang w:val="es-NI"/>
        </w:rPr>
        <w:t>FichaSocia.n</w:t>
      </w:r>
      <w:r w:rsidR="008F3DE2">
        <w:rPr>
          <w:lang w:val="es-NI"/>
        </w:rPr>
        <w:t>Scl</w:t>
      </w:r>
      <w:r>
        <w:rPr>
          <w:lang w:val="es-NI"/>
        </w:rPr>
        <w:t>ActividadEconomica</w:t>
      </w:r>
      <w:r w:rsidR="00632DD3">
        <w:rPr>
          <w:lang w:val="es-NI"/>
        </w:rPr>
        <w:t>Verificada</w:t>
      </w:r>
      <w:r>
        <w:rPr>
          <w:lang w:val="es-NI"/>
        </w:rPr>
        <w:t>ID).</w:t>
      </w:r>
    </w:p>
    <w:p w:rsidR="00E84F01" w:rsidRDefault="00E84F01" w:rsidP="00E84F01">
      <w:pPr>
        <w:rPr>
          <w:lang w:val="es-NI"/>
        </w:rPr>
      </w:pPr>
    </w:p>
    <w:p w:rsidR="00E84F01" w:rsidRDefault="00E84F01" w:rsidP="00E84F01">
      <w:pPr>
        <w:pStyle w:val="Ttulo4"/>
        <w:jc w:val="both"/>
        <w:rPr>
          <w:lang w:val="es-NI"/>
        </w:rPr>
      </w:pPr>
      <w:r>
        <w:rPr>
          <w:b/>
          <w:lang w:val="es-NI"/>
        </w:rPr>
        <w:t>Dirección del negocio</w:t>
      </w:r>
      <w:r w:rsidRPr="004F6049">
        <w:rPr>
          <w:lang w:val="es-NI"/>
        </w:rPr>
        <w:t xml:space="preserve">: </w:t>
      </w:r>
      <w:r>
        <w:rPr>
          <w:lang w:val="es-NI"/>
        </w:rPr>
        <w:t>Dirección del negocio actual/propuesto de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Este dato es obligatorio. Se permitirá digitar sólo letras, números y espacios en blanco. </w:t>
      </w:r>
      <w:r w:rsidR="00023D59">
        <w:rPr>
          <w:lang w:val="es-NI"/>
        </w:rPr>
        <w:t xml:space="preserve">Se presenta el dato existente en el campo (SclFichaSocia.sDireccionNegocioVerificada). </w:t>
      </w:r>
      <w:r>
        <w:rPr>
          <w:lang w:val="es-NI"/>
        </w:rPr>
        <w:t>El dato será actualizado en el campo (</w:t>
      </w:r>
      <w:r w:rsidR="008F3DE2">
        <w:rPr>
          <w:lang w:val="es-NI"/>
        </w:rPr>
        <w:t>Scl</w:t>
      </w:r>
      <w:r w:rsidR="00B5051D">
        <w:rPr>
          <w:lang w:val="es-NI"/>
        </w:rPr>
        <w:t>FichaSocia.sDireccionNegocio</w:t>
      </w:r>
      <w:r w:rsidR="00023D59">
        <w:rPr>
          <w:lang w:val="es-NI"/>
        </w:rPr>
        <w:t>Verificada</w:t>
      </w:r>
      <w:r>
        <w:rPr>
          <w:lang w:val="es-NI"/>
        </w:rPr>
        <w:t>).</w:t>
      </w:r>
    </w:p>
    <w:p w:rsidR="00DA7440" w:rsidRDefault="00DA7440" w:rsidP="00DA7440">
      <w:pPr>
        <w:rPr>
          <w:lang w:val="es-NI"/>
        </w:rPr>
      </w:pPr>
    </w:p>
    <w:p w:rsidR="00C2053F" w:rsidRDefault="00C2053F" w:rsidP="00C2053F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 xml:space="preserve">Fecha de </w:t>
      </w:r>
      <w:r>
        <w:rPr>
          <w:b/>
          <w:lang w:val="es-NI"/>
        </w:rPr>
        <w:t>Apertura</w:t>
      </w:r>
      <w:r>
        <w:rPr>
          <w:lang w:val="es-NI"/>
        </w:rPr>
        <w:t xml:space="preserve">: Fecha de apertura del negocio actual/propuesto de la Socia. Dato obligatorio. </w:t>
      </w:r>
      <w:r w:rsidR="002350A2">
        <w:rPr>
          <w:lang w:val="es-NI"/>
        </w:rPr>
        <w:t xml:space="preserve">Se presenta el dato existente </w:t>
      </w:r>
      <w:r w:rsidR="00B5051D">
        <w:rPr>
          <w:lang w:val="es-NI"/>
        </w:rPr>
        <w:t>en el campo (</w:t>
      </w:r>
      <w:r w:rsidR="008F3DE2">
        <w:rPr>
          <w:lang w:val="es-NI"/>
        </w:rPr>
        <w:t>Scl</w:t>
      </w:r>
      <w:r w:rsidR="00B5051D">
        <w:rPr>
          <w:lang w:val="es-NI"/>
        </w:rPr>
        <w:t>FichaSocia.dFechaAperturaNegocio</w:t>
      </w:r>
      <w:r w:rsidR="002350A2">
        <w:rPr>
          <w:lang w:val="es-NI"/>
        </w:rPr>
        <w:t>Verificada</w:t>
      </w:r>
      <w:r w:rsidR="00B5051D">
        <w:rPr>
          <w:lang w:val="es-NI"/>
        </w:rPr>
        <w:t>).</w:t>
      </w:r>
      <w:r w:rsidR="002350A2">
        <w:rPr>
          <w:lang w:val="es-NI"/>
        </w:rPr>
        <w:t xml:space="preserve"> Esta campo se muestra inhabilitado.</w:t>
      </w:r>
    </w:p>
    <w:p w:rsidR="00C2053F" w:rsidRPr="00DA7440" w:rsidRDefault="00C2053F" w:rsidP="00DA7440">
      <w:pPr>
        <w:rPr>
          <w:lang w:val="es-NI"/>
        </w:rPr>
      </w:pPr>
    </w:p>
    <w:p w:rsidR="00DA7440" w:rsidRDefault="00DA7440" w:rsidP="00DA7440">
      <w:pPr>
        <w:pStyle w:val="Ttulo4"/>
        <w:jc w:val="both"/>
        <w:rPr>
          <w:lang w:val="es-NI"/>
        </w:rPr>
      </w:pPr>
      <w:r>
        <w:rPr>
          <w:b/>
          <w:lang w:val="es-NI"/>
        </w:rPr>
        <w:t>Promedio diario de las ventas</w:t>
      </w:r>
      <w:r w:rsidRPr="004F6049">
        <w:rPr>
          <w:lang w:val="es-NI"/>
        </w:rPr>
        <w:t xml:space="preserve">: </w:t>
      </w:r>
      <w:r>
        <w:rPr>
          <w:lang w:val="es-NI"/>
        </w:rPr>
        <w:t>Promedio diario de las ventas en el negocio o actual/propuesto de la Socia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obligatorio, por defecto es cero (0), pero se validará que el dato ingresado debe ser mayor que cero. </w:t>
      </w:r>
      <w:r w:rsidR="00D91642">
        <w:rPr>
          <w:lang w:val="es-NI"/>
        </w:rPr>
        <w:t xml:space="preserve">Se presenta el dato existente en el campo (SclFichaSocia.nPromedioDiarioVentasVerificado).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 w:rsidR="00273BF3">
        <w:rPr>
          <w:lang w:val="es-NI"/>
        </w:rPr>
        <w:t>FichaSocia.nPromedioDiarioVentas</w:t>
      </w:r>
      <w:r w:rsidR="00D91642">
        <w:rPr>
          <w:lang w:val="es-NI"/>
        </w:rPr>
        <w:t>Verificado</w:t>
      </w:r>
      <w:r>
        <w:rPr>
          <w:lang w:val="es-NI"/>
        </w:rPr>
        <w:t xml:space="preserve">). </w:t>
      </w:r>
    </w:p>
    <w:p w:rsidR="00010F1E" w:rsidRDefault="00010F1E" w:rsidP="00663B97">
      <w:pPr>
        <w:rPr>
          <w:lang w:val="es-NI"/>
        </w:rPr>
      </w:pPr>
    </w:p>
    <w:p w:rsidR="00605E32" w:rsidRDefault="00605E32" w:rsidP="00605E32">
      <w:pPr>
        <w:pStyle w:val="Ttulo4"/>
        <w:jc w:val="both"/>
        <w:rPr>
          <w:lang w:val="es-NI"/>
        </w:rPr>
      </w:pPr>
      <w:r>
        <w:rPr>
          <w:b/>
          <w:lang w:val="es-NI"/>
        </w:rPr>
        <w:t>Observaciones</w:t>
      </w:r>
      <w:r w:rsidRPr="004F6049">
        <w:rPr>
          <w:lang w:val="es-NI"/>
        </w:rPr>
        <w:t xml:space="preserve">: </w:t>
      </w:r>
      <w:r>
        <w:rPr>
          <w:lang w:val="es-NI"/>
        </w:rPr>
        <w:t>Observaciones del negocio actual/propuesto de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Este dato es opcional. Se permitirá digitar sólo letras, números, comas, puntos y espacios en blanco. Se presenta el dato existente en el campo (SclFichaSocia.sObservacionesVerificacion). El dato será actualizado en el campo (SclFichaSocia.sObservacionesVerificacion).</w:t>
      </w:r>
    </w:p>
    <w:p w:rsidR="00605E32" w:rsidRDefault="00605E32" w:rsidP="00663B97">
      <w:pPr>
        <w:rPr>
          <w:lang w:val="es-NI"/>
        </w:rPr>
      </w:pPr>
    </w:p>
    <w:p w:rsidR="00C15223" w:rsidRDefault="00C15223" w:rsidP="00C15223">
      <w:pPr>
        <w:pStyle w:val="Ttulo3"/>
        <w:rPr>
          <w:lang w:val="es-NI"/>
        </w:rPr>
      </w:pPr>
      <w:r>
        <w:rPr>
          <w:lang w:val="es-NI"/>
        </w:rPr>
        <w:lastRenderedPageBreak/>
        <w:t>El usuario introduce todos los datos solicitados y decide Guardar</w:t>
      </w:r>
    </w:p>
    <w:p w:rsidR="00C15223" w:rsidRDefault="00C15223" w:rsidP="00C15223">
      <w:pPr>
        <w:pStyle w:val="Ttulo3"/>
        <w:rPr>
          <w:lang w:val="es-NI"/>
        </w:rPr>
      </w:pPr>
      <w:r>
        <w:rPr>
          <w:lang w:val="es-NI"/>
        </w:rPr>
        <w:t xml:space="preserve">El sistema valida que </w:t>
      </w:r>
    </w:p>
    <w:p w:rsidR="00C15223" w:rsidRDefault="00C15223" w:rsidP="00C15223">
      <w:pPr>
        <w:pStyle w:val="Ttulo4"/>
        <w:jc w:val="both"/>
        <w:rPr>
          <w:lang w:val="es-NI"/>
        </w:rPr>
      </w:pPr>
      <w:r>
        <w:rPr>
          <w:lang w:val="es-NI"/>
        </w:rPr>
        <w:t>No quede vacío ninguno de los campos obligatorios, donde el usuario debe ingresar la información.</w:t>
      </w:r>
    </w:p>
    <w:p w:rsidR="00C15223" w:rsidRDefault="00C15223" w:rsidP="00C15223">
      <w:pPr>
        <w:pStyle w:val="Ttulo3"/>
        <w:widowControl/>
        <w:jc w:val="both"/>
        <w:rPr>
          <w:lang w:val="es-NI"/>
        </w:rPr>
      </w:pPr>
      <w:r w:rsidRPr="00663B97">
        <w:rPr>
          <w:lang w:val="es-NI"/>
        </w:rPr>
        <w:t xml:space="preserve">Si los datos están correctos, se crea el registro correspondiente en la tabla </w:t>
      </w:r>
      <w:r w:rsidR="008F3DE2">
        <w:rPr>
          <w:lang w:val="es-NI"/>
        </w:rPr>
        <w:t>Scl</w:t>
      </w:r>
      <w:r w:rsidRPr="00663B97">
        <w:rPr>
          <w:lang w:val="es-NI"/>
        </w:rPr>
        <w:t>FichaSocia con los datos ingresados por el usuario, además del login del usuario que creó el registro (</w:t>
      </w:r>
      <w:r w:rsidR="008F3DE2">
        <w:rPr>
          <w:lang w:val="es-NI"/>
        </w:rPr>
        <w:t>Scl</w:t>
      </w:r>
      <w:r w:rsidRPr="00663B97">
        <w:rPr>
          <w:lang w:val="es-NI"/>
        </w:rPr>
        <w:t>FichaSocia.nUsuario</w:t>
      </w:r>
      <w:r w:rsidR="0055060D">
        <w:rPr>
          <w:lang w:val="es-NI"/>
        </w:rPr>
        <w:t>Modificacion</w:t>
      </w:r>
      <w:r w:rsidRPr="00663B97">
        <w:rPr>
          <w:lang w:val="es-NI"/>
        </w:rPr>
        <w:t>ID)  y la fecha de creación (</w:t>
      </w:r>
      <w:r w:rsidR="008F3DE2">
        <w:rPr>
          <w:lang w:val="es-NI"/>
        </w:rPr>
        <w:t>Scl</w:t>
      </w:r>
      <w:r w:rsidRPr="00663B97">
        <w:rPr>
          <w:lang w:val="es-NI"/>
        </w:rPr>
        <w:t>FichaSocia.dFecha</w:t>
      </w:r>
      <w:r w:rsidR="0055060D">
        <w:rPr>
          <w:lang w:val="es-NI"/>
        </w:rPr>
        <w:t>Modificacion</w:t>
      </w:r>
      <w:r w:rsidRPr="00663B97">
        <w:rPr>
          <w:lang w:val="es-NI"/>
        </w:rPr>
        <w:t>)</w:t>
      </w:r>
      <w:r>
        <w:rPr>
          <w:lang w:val="es-NI"/>
        </w:rPr>
        <w:t>.</w:t>
      </w:r>
    </w:p>
    <w:p w:rsidR="00C15223" w:rsidRDefault="00C15223" w:rsidP="00C15223">
      <w:pPr>
        <w:pStyle w:val="Ttulo3"/>
        <w:widowControl/>
        <w:numPr>
          <w:ilvl w:val="0"/>
          <w:numId w:val="0"/>
        </w:numPr>
        <w:jc w:val="both"/>
        <w:rPr>
          <w:lang w:val="es-NI"/>
        </w:rPr>
      </w:pPr>
    </w:p>
    <w:p w:rsidR="00C15223" w:rsidRDefault="00C15223" w:rsidP="00C15223">
      <w:pPr>
        <w:pStyle w:val="Ttulo3"/>
        <w:widowControl/>
        <w:jc w:val="both"/>
        <w:rPr>
          <w:lang w:val="es-NI"/>
        </w:rPr>
      </w:pPr>
      <w:r>
        <w:rPr>
          <w:lang w:val="es-NI"/>
        </w:rPr>
        <w:t>El sistema presenta al usuario un grid para el ingreso de 0 ó más créditos vigentes que tenga.</w:t>
      </w:r>
      <w:r w:rsidR="008E0851">
        <w:rPr>
          <w:lang w:val="es-NI"/>
        </w:rPr>
        <w:t xml:space="preserve"> </w:t>
      </w:r>
      <w:r w:rsidR="007E4E51">
        <w:rPr>
          <w:lang w:val="es-NI"/>
        </w:rPr>
        <w:t>Las columnas a mostrarse en el grid serán: Institución/Persona que presta</w:t>
      </w:r>
      <w:r w:rsidR="00502F42">
        <w:rPr>
          <w:lang w:val="es-NI"/>
        </w:rPr>
        <w:t xml:space="preserve"> (SclOtroCreditoVigente.nStbPersonaCreditoVerificadaID)</w:t>
      </w:r>
      <w:r w:rsidR="007E4E51">
        <w:rPr>
          <w:lang w:val="es-NI"/>
        </w:rPr>
        <w:t>, Monto de la deuda</w:t>
      </w:r>
      <w:r w:rsidR="00502F42">
        <w:rPr>
          <w:lang w:val="es-NI"/>
        </w:rPr>
        <w:t xml:space="preserve"> (SclOtroCreditoVigente.nMontoDeudaVerificado)</w:t>
      </w:r>
      <w:r w:rsidR="007E4E51">
        <w:rPr>
          <w:lang w:val="es-NI"/>
        </w:rPr>
        <w:t>, plazo</w:t>
      </w:r>
      <w:r w:rsidR="00502F42">
        <w:rPr>
          <w:lang w:val="es-NI"/>
        </w:rPr>
        <w:t xml:space="preserve"> (SclOtroCreditoVigente.nPlazoVerificado)</w:t>
      </w:r>
      <w:r w:rsidR="007E4E51">
        <w:rPr>
          <w:lang w:val="es-NI"/>
        </w:rPr>
        <w:t>, cuota</w:t>
      </w:r>
      <w:r w:rsidR="00502F42">
        <w:rPr>
          <w:lang w:val="es-NI"/>
        </w:rPr>
        <w:t xml:space="preserve"> (SclOtroCreditoVigente.nMontoCuotaVerificado)</w:t>
      </w:r>
      <w:r w:rsidR="007E4E51">
        <w:rPr>
          <w:lang w:val="es-NI"/>
        </w:rPr>
        <w:t>, periodicidad de pago</w:t>
      </w:r>
      <w:r w:rsidR="00502F42">
        <w:rPr>
          <w:lang w:val="es-NI"/>
        </w:rPr>
        <w:t xml:space="preserve"> (SclOtroCreditoVigente.nStbPlazoPeriodicidadVerificadaID)</w:t>
      </w:r>
      <w:r w:rsidR="007E4E51">
        <w:rPr>
          <w:lang w:val="es-NI"/>
        </w:rPr>
        <w:t>, Saldo</w:t>
      </w:r>
      <w:r w:rsidR="00502F42">
        <w:rPr>
          <w:lang w:val="es-NI"/>
        </w:rPr>
        <w:t xml:space="preserve"> (SclOtroCreditoVigente.nSaldoVerificado)</w:t>
      </w:r>
      <w:r w:rsidR="007E4E51">
        <w:rPr>
          <w:lang w:val="es-NI"/>
        </w:rPr>
        <w:t xml:space="preserve">. </w:t>
      </w:r>
      <w:r w:rsidR="008E0851">
        <w:rPr>
          <w:lang w:val="es-NI"/>
        </w:rPr>
        <w:t>Las opciones de agregar y eliminar estarán inhabilitadas.</w:t>
      </w:r>
    </w:p>
    <w:p w:rsidR="00C15223" w:rsidRDefault="00C15223" w:rsidP="00663B97">
      <w:pPr>
        <w:rPr>
          <w:lang w:val="es-NI"/>
        </w:rPr>
      </w:pPr>
    </w:p>
    <w:p w:rsidR="00C15223" w:rsidRDefault="00C15223" w:rsidP="00C15223">
      <w:pPr>
        <w:pStyle w:val="Ttulo3"/>
        <w:rPr>
          <w:lang w:val="es-NI"/>
        </w:rPr>
      </w:pPr>
      <w:r>
        <w:rPr>
          <w:lang w:val="es-NI"/>
        </w:rPr>
        <w:t xml:space="preserve">El usuario selecciona la opción de </w:t>
      </w:r>
      <w:r w:rsidR="008E0851">
        <w:rPr>
          <w:lang w:val="es-NI"/>
        </w:rPr>
        <w:t>Modificar</w:t>
      </w:r>
      <w:r>
        <w:rPr>
          <w:lang w:val="es-NI"/>
        </w:rPr>
        <w:t xml:space="preserve"> crédito vigente.</w:t>
      </w:r>
    </w:p>
    <w:p w:rsidR="00C15223" w:rsidRPr="00C15223" w:rsidRDefault="00C15223" w:rsidP="00C15223">
      <w:pPr>
        <w:rPr>
          <w:lang w:val="es-NI"/>
        </w:rPr>
      </w:pPr>
    </w:p>
    <w:p w:rsidR="00C15223" w:rsidRDefault="00C15223" w:rsidP="00C15223">
      <w:pPr>
        <w:pStyle w:val="Ttulo3"/>
        <w:rPr>
          <w:lang w:val="es-NI"/>
        </w:rPr>
      </w:pPr>
      <w:r>
        <w:rPr>
          <w:lang w:val="es-NI"/>
        </w:rPr>
        <w:t xml:space="preserve">El sistema presenta la ventana correspondiente a la opción </w:t>
      </w:r>
      <w:r w:rsidR="008E0851">
        <w:rPr>
          <w:lang w:val="es-NI"/>
        </w:rPr>
        <w:t>Modificar</w:t>
      </w:r>
      <w:r>
        <w:rPr>
          <w:lang w:val="es-NI"/>
        </w:rPr>
        <w:t xml:space="preserve"> y se solicita la siguiente información:</w:t>
      </w:r>
    </w:p>
    <w:p w:rsidR="00010F1E" w:rsidRDefault="00010F1E" w:rsidP="00663B97">
      <w:pPr>
        <w:rPr>
          <w:lang w:val="es-NI"/>
        </w:rPr>
      </w:pPr>
    </w:p>
    <w:p w:rsidR="00FB1128" w:rsidRDefault="00FB1128" w:rsidP="00FB1128">
      <w:pPr>
        <w:pStyle w:val="Ttulo4"/>
        <w:jc w:val="both"/>
        <w:rPr>
          <w:lang w:val="es-NI"/>
        </w:rPr>
      </w:pPr>
      <w:r>
        <w:rPr>
          <w:b/>
          <w:lang w:val="es-NI"/>
        </w:rPr>
        <w:t>Monto Solicitado</w:t>
      </w:r>
      <w:r w:rsidRPr="004F6049">
        <w:rPr>
          <w:lang w:val="es-NI"/>
        </w:rPr>
        <w:t xml:space="preserve">: </w:t>
      </w:r>
      <w:r>
        <w:rPr>
          <w:lang w:val="es-NI"/>
        </w:rPr>
        <w:t>Monto Solicitado por la Socia en el transcurso de este año a alguna institución o persona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obligatorio, por defecto es cero (0), pero se validará que el dato ingresado debe ser mayor que cero. </w:t>
      </w:r>
      <w:r w:rsidR="008E0851">
        <w:rPr>
          <w:lang w:val="es-NI"/>
        </w:rPr>
        <w:t xml:space="preserve">Se mostrará el dato existente en el campo (SclOtroCreditoVigente.nMontoDeudaVerificado).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OtroCreditoVigente.nMonto</w:t>
      </w:r>
      <w:r w:rsidR="008E0851">
        <w:rPr>
          <w:lang w:val="es-NI"/>
        </w:rPr>
        <w:t>DeudaVerificado</w:t>
      </w:r>
      <w:r>
        <w:rPr>
          <w:lang w:val="es-NI"/>
        </w:rPr>
        <w:t xml:space="preserve">). </w:t>
      </w:r>
    </w:p>
    <w:p w:rsidR="00FB1128" w:rsidRDefault="00FB1128" w:rsidP="00663B97">
      <w:pPr>
        <w:rPr>
          <w:lang w:val="es-NI"/>
        </w:rPr>
      </w:pPr>
    </w:p>
    <w:p w:rsidR="001A6EFC" w:rsidRDefault="001A6EFC" w:rsidP="00663B97">
      <w:pPr>
        <w:pStyle w:val="Ttulo4"/>
        <w:jc w:val="both"/>
        <w:rPr>
          <w:lang w:val="es-NI"/>
        </w:rPr>
      </w:pPr>
      <w:r w:rsidRPr="001A6EFC">
        <w:rPr>
          <w:b/>
          <w:lang w:val="es-NI"/>
        </w:rPr>
        <w:t>Periodicidad de pago</w:t>
      </w:r>
      <w:r w:rsidRPr="001A6EFC">
        <w:rPr>
          <w:lang w:val="es-NI"/>
        </w:rPr>
        <w:t xml:space="preserve">: </w:t>
      </w:r>
      <w:r>
        <w:rPr>
          <w:lang w:val="es-NI"/>
        </w:rPr>
        <w:t>Periodicidad con que paga el otro crédito vigente de</w:t>
      </w:r>
      <w:r w:rsidRPr="001A6EFC">
        <w:rPr>
          <w:lang w:val="es-NI"/>
        </w:rPr>
        <w:t xml:space="preserve"> la Socia. </w:t>
      </w:r>
      <w:r>
        <w:rPr>
          <w:lang w:val="es-NI"/>
        </w:rPr>
        <w:t>Este dato es obligatorio. Se presenta una lista de valores alimentada del catálogo de (TipoPlazo), el cual se encuentra en la tabla (TbCatalogo) y los valores de la lista para ese catálogo serán filtrados de la tabla (TbValorCatalogo), a través del campo (TbValorCatalogo.nTbCatalogoID). En el listado se debe presentar el código del tipo de plazo y nombre, ordenando por código ascendentemente.</w:t>
      </w:r>
      <w:r w:rsidR="00711F7F">
        <w:rPr>
          <w:lang w:val="es-NI"/>
        </w:rPr>
        <w:t xml:space="preserve"> </w:t>
      </w:r>
      <w:r w:rsidR="001D698C">
        <w:rPr>
          <w:lang w:val="es-NI"/>
        </w:rPr>
        <w:t xml:space="preserve">Se mostrará el dato existente en el campo (SclOtroCreditoVigente.nTbPlazoPeriodicidadVerificadaID). </w:t>
      </w:r>
      <w:r w:rsidR="00711F7F"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 w:rsidR="00711F7F">
        <w:rPr>
          <w:lang w:val="es-NI"/>
        </w:rPr>
        <w:t>OtroCreditoVigente.nTb</w:t>
      </w:r>
      <w:r w:rsidR="0092547B">
        <w:rPr>
          <w:lang w:val="es-NI"/>
        </w:rPr>
        <w:t>PlazoPeriodicidad</w:t>
      </w:r>
      <w:r w:rsidR="001D698C">
        <w:rPr>
          <w:lang w:val="es-NI"/>
        </w:rPr>
        <w:t>Verificada</w:t>
      </w:r>
      <w:r w:rsidR="0092547B">
        <w:rPr>
          <w:lang w:val="es-NI"/>
        </w:rPr>
        <w:t>ID</w:t>
      </w:r>
      <w:r w:rsidR="00711F7F">
        <w:rPr>
          <w:lang w:val="es-NI"/>
        </w:rPr>
        <w:t>).</w:t>
      </w:r>
    </w:p>
    <w:p w:rsidR="00711F7F" w:rsidRDefault="00711F7F" w:rsidP="00711F7F">
      <w:pPr>
        <w:rPr>
          <w:lang w:val="es-NI"/>
        </w:rPr>
      </w:pPr>
    </w:p>
    <w:p w:rsidR="00711F7F" w:rsidRDefault="00711F7F" w:rsidP="00711F7F">
      <w:pPr>
        <w:pStyle w:val="Ttulo4"/>
        <w:jc w:val="both"/>
        <w:rPr>
          <w:lang w:val="es-NI"/>
        </w:rPr>
      </w:pPr>
      <w:r>
        <w:rPr>
          <w:b/>
          <w:lang w:val="es-NI"/>
        </w:rPr>
        <w:t>Cuota</w:t>
      </w:r>
      <w:r w:rsidRPr="004F6049">
        <w:rPr>
          <w:lang w:val="es-NI"/>
        </w:rPr>
        <w:t xml:space="preserve">: </w:t>
      </w:r>
      <w:r>
        <w:rPr>
          <w:lang w:val="es-NI"/>
        </w:rPr>
        <w:t>Cuota que entrega por el pago al otro crédito vigente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obligatorio, por defecto es cero (0), pero se validará que el dato ingresado debe ser mayor que cero. </w:t>
      </w:r>
      <w:r w:rsidR="002D4326">
        <w:rPr>
          <w:lang w:val="es-NI"/>
        </w:rPr>
        <w:t xml:space="preserve">Se mostrará el dato existente en el campo (SclOtroCreditoVigente.nMontoCuotaVerificado).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OtroCreditoVigente.nMonto</w:t>
      </w:r>
      <w:r w:rsidR="00561B9D">
        <w:rPr>
          <w:lang w:val="es-NI"/>
        </w:rPr>
        <w:t>Cuota</w:t>
      </w:r>
      <w:r w:rsidR="002D4326">
        <w:rPr>
          <w:lang w:val="es-NI"/>
        </w:rPr>
        <w:t>Verificado</w:t>
      </w:r>
      <w:r>
        <w:rPr>
          <w:lang w:val="es-NI"/>
        </w:rPr>
        <w:t xml:space="preserve">). </w:t>
      </w:r>
    </w:p>
    <w:p w:rsidR="00711F7F" w:rsidRDefault="00711F7F" w:rsidP="00711F7F">
      <w:pPr>
        <w:rPr>
          <w:lang w:val="es-NI"/>
        </w:rPr>
      </w:pPr>
    </w:p>
    <w:p w:rsidR="000743FD" w:rsidRDefault="000743FD" w:rsidP="000743FD">
      <w:pPr>
        <w:pStyle w:val="Ttulo4"/>
        <w:jc w:val="both"/>
        <w:rPr>
          <w:lang w:val="es-NI"/>
        </w:rPr>
      </w:pPr>
      <w:r>
        <w:rPr>
          <w:b/>
          <w:lang w:val="es-NI"/>
        </w:rPr>
        <w:t>Nombre de la Institución</w:t>
      </w:r>
      <w:r w:rsidRPr="001A6EFC">
        <w:rPr>
          <w:lang w:val="es-NI"/>
        </w:rPr>
        <w:t xml:space="preserve">: </w:t>
      </w:r>
      <w:r>
        <w:rPr>
          <w:lang w:val="es-NI"/>
        </w:rPr>
        <w:t>Nombre de la Institución que le otorgó el otro crédito vigente de</w:t>
      </w:r>
      <w:r w:rsidRPr="001A6EFC">
        <w:rPr>
          <w:lang w:val="es-NI"/>
        </w:rPr>
        <w:t xml:space="preserve"> la Socia. </w:t>
      </w:r>
      <w:r>
        <w:rPr>
          <w:lang w:val="es-NI"/>
        </w:rPr>
        <w:t>Este dato es obligatorio. Se presenta una lista de valores alimentada del catálogo de (</w:t>
      </w:r>
      <w:r w:rsidR="00E17DFF">
        <w:rPr>
          <w:lang w:val="es-NI"/>
        </w:rPr>
        <w:t>St</w:t>
      </w:r>
      <w:r w:rsidR="00794761">
        <w:rPr>
          <w:lang w:val="es-NI"/>
        </w:rPr>
        <w:t>bPersona). Se filtrar</w:t>
      </w:r>
      <w:r w:rsidR="004E4E2E">
        <w:rPr>
          <w:lang w:val="es-NI"/>
        </w:rPr>
        <w:t xml:space="preserve">án las personas jurídicas (instituciones financieras, esto lo identifico con </w:t>
      </w:r>
      <w:r w:rsidR="00E17DFF">
        <w:rPr>
          <w:lang w:val="es-NI"/>
        </w:rPr>
        <w:t>St</w:t>
      </w:r>
      <w:r w:rsidR="004E4E2E">
        <w:rPr>
          <w:lang w:val="es-NI"/>
        </w:rPr>
        <w:t xml:space="preserve">bPersona.nOtorgaCredito = 1). </w:t>
      </w:r>
      <w:r>
        <w:rPr>
          <w:lang w:val="es-NI"/>
        </w:rPr>
        <w:t xml:space="preserve">En el listado se debe presentar el </w:t>
      </w:r>
      <w:r w:rsidR="00EF2BD9">
        <w:rPr>
          <w:lang w:val="es-NI"/>
        </w:rPr>
        <w:t>número RUC (</w:t>
      </w:r>
      <w:r w:rsidR="00E17DFF">
        <w:rPr>
          <w:lang w:val="es-NI"/>
        </w:rPr>
        <w:t>St</w:t>
      </w:r>
      <w:r w:rsidR="00EF2BD9">
        <w:rPr>
          <w:lang w:val="es-NI"/>
        </w:rPr>
        <w:t>bPersona.sNumRUC), siglas (</w:t>
      </w:r>
      <w:r w:rsidR="00E17DFF">
        <w:rPr>
          <w:lang w:val="es-NI"/>
        </w:rPr>
        <w:t>St</w:t>
      </w:r>
      <w:r w:rsidR="00EF2BD9">
        <w:rPr>
          <w:lang w:val="es-NI"/>
        </w:rPr>
        <w:t xml:space="preserve">bPersona.sSiglas) </w:t>
      </w:r>
      <w:r>
        <w:rPr>
          <w:lang w:val="es-NI"/>
        </w:rPr>
        <w:t xml:space="preserve"> y nombre</w:t>
      </w:r>
      <w:r w:rsidR="00EF2BD9">
        <w:rPr>
          <w:lang w:val="es-NI"/>
        </w:rPr>
        <w:t xml:space="preserve"> (</w:t>
      </w:r>
      <w:r w:rsidR="00E17DFF">
        <w:rPr>
          <w:lang w:val="es-NI"/>
        </w:rPr>
        <w:t>St</w:t>
      </w:r>
      <w:r w:rsidR="00EF2BD9">
        <w:rPr>
          <w:lang w:val="es-NI"/>
        </w:rPr>
        <w:t>bPersona.sNombre1)</w:t>
      </w:r>
      <w:r>
        <w:rPr>
          <w:lang w:val="es-NI"/>
        </w:rPr>
        <w:t xml:space="preserve">, ordenando </w:t>
      </w:r>
      <w:r>
        <w:rPr>
          <w:lang w:val="es-NI"/>
        </w:rPr>
        <w:lastRenderedPageBreak/>
        <w:t xml:space="preserve">por </w:t>
      </w:r>
      <w:r w:rsidR="00EF2BD9">
        <w:rPr>
          <w:lang w:val="es-NI"/>
        </w:rPr>
        <w:t>(</w:t>
      </w:r>
      <w:r w:rsidR="00E17DFF">
        <w:rPr>
          <w:lang w:val="es-NI"/>
        </w:rPr>
        <w:t>St</w:t>
      </w:r>
      <w:r w:rsidR="00EF2BD9">
        <w:rPr>
          <w:lang w:val="es-NI"/>
        </w:rPr>
        <w:t>bPersona.sSiglas)</w:t>
      </w:r>
      <w:r>
        <w:rPr>
          <w:lang w:val="es-NI"/>
        </w:rPr>
        <w:t xml:space="preserve"> ascendentemente. </w:t>
      </w:r>
      <w:r w:rsidR="00E17DFF">
        <w:rPr>
          <w:lang w:val="es-NI"/>
        </w:rPr>
        <w:t xml:space="preserve">Se mostrará el dato existente en el campo (SclOtroCreditoVigente.nStbPersonaCreditoVerificadaID).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</w:t>
      </w:r>
      <w:r w:rsidR="00E17DFF">
        <w:rPr>
          <w:lang w:val="es-NI"/>
        </w:rPr>
        <w:t>St</w:t>
      </w:r>
      <w:r>
        <w:rPr>
          <w:lang w:val="es-NI"/>
        </w:rPr>
        <w:t>b</w:t>
      </w:r>
      <w:r w:rsidR="00EF2BD9">
        <w:rPr>
          <w:lang w:val="es-NI"/>
        </w:rPr>
        <w:t>PersonaCredito</w:t>
      </w:r>
      <w:r w:rsidR="00E17DFF">
        <w:rPr>
          <w:lang w:val="es-NI"/>
        </w:rPr>
        <w:t>Verificada</w:t>
      </w:r>
      <w:r w:rsidR="00EF2BD9">
        <w:rPr>
          <w:lang w:val="es-NI"/>
        </w:rPr>
        <w:t>ID</w:t>
      </w:r>
      <w:r>
        <w:rPr>
          <w:lang w:val="es-NI"/>
        </w:rPr>
        <w:t>).</w:t>
      </w:r>
    </w:p>
    <w:p w:rsidR="000743FD" w:rsidRDefault="000743FD" w:rsidP="00711F7F">
      <w:pPr>
        <w:rPr>
          <w:lang w:val="es-NI"/>
        </w:rPr>
      </w:pPr>
    </w:p>
    <w:p w:rsidR="00B00F98" w:rsidRDefault="00B00F98" w:rsidP="00B00F98">
      <w:pPr>
        <w:pStyle w:val="Ttulo4"/>
        <w:jc w:val="both"/>
        <w:rPr>
          <w:lang w:val="es-NI"/>
        </w:rPr>
      </w:pPr>
      <w:r>
        <w:rPr>
          <w:b/>
          <w:lang w:val="es-NI"/>
        </w:rPr>
        <w:t>Otro</w:t>
      </w:r>
      <w:r w:rsidRPr="004F6049">
        <w:rPr>
          <w:lang w:val="es-NI"/>
        </w:rPr>
        <w:t xml:space="preserve">: </w:t>
      </w:r>
      <w:r>
        <w:rPr>
          <w:lang w:val="es-NI"/>
        </w:rPr>
        <w:t>Otro prestamista del otro crédito vigente, en caso que no haya sido a una institución financiera</w:t>
      </w:r>
      <w:r w:rsidRPr="004F6049">
        <w:rPr>
          <w:lang w:val="es-NI"/>
        </w:rPr>
        <w:t>.</w:t>
      </w:r>
      <w:r>
        <w:rPr>
          <w:lang w:val="es-NI"/>
        </w:rPr>
        <w:t xml:space="preserve"> Si se selecciona Institución en el punto 3.1.13.4 entonces se inhabilitará el ingreso de Otro prestamista, en caso contrario si no se selecciona la institución su ingreso</w:t>
      </w:r>
      <w:r w:rsidR="00F620BB">
        <w:rPr>
          <w:lang w:val="es-NI"/>
        </w:rPr>
        <w:t xml:space="preserve"> será obligatorio</w:t>
      </w:r>
      <w:r>
        <w:rPr>
          <w:lang w:val="es-NI"/>
        </w:rPr>
        <w:t xml:space="preserve">. Se permitirá digitar sólo letras, números y espacios en blanco. </w:t>
      </w:r>
      <w:r w:rsidR="004440B7">
        <w:rPr>
          <w:lang w:val="es-NI"/>
        </w:rPr>
        <w:t xml:space="preserve">Se mostrará el dato existente en el campo (SclOtroCreditoVigtente.sOtroPrestamistaVerificado). </w:t>
      </w:r>
      <w:r>
        <w:rPr>
          <w:lang w:val="es-NI"/>
        </w:rPr>
        <w:t>El dato será actualizado en el campo (</w:t>
      </w:r>
      <w:r w:rsidR="008F3DE2">
        <w:rPr>
          <w:lang w:val="es-NI"/>
        </w:rPr>
        <w:t>Scl</w:t>
      </w:r>
      <w:r w:rsidR="00F620BB">
        <w:rPr>
          <w:lang w:val="es-NI"/>
        </w:rPr>
        <w:t>OtroCreditoVigente</w:t>
      </w:r>
      <w:r>
        <w:rPr>
          <w:lang w:val="es-NI"/>
        </w:rPr>
        <w:t>.s</w:t>
      </w:r>
      <w:r w:rsidR="00F620BB">
        <w:rPr>
          <w:lang w:val="es-NI"/>
        </w:rPr>
        <w:t>OtroPrestamista</w:t>
      </w:r>
      <w:r w:rsidR="004440B7">
        <w:rPr>
          <w:lang w:val="es-NI"/>
        </w:rPr>
        <w:t>Verificado</w:t>
      </w:r>
      <w:r>
        <w:rPr>
          <w:lang w:val="es-NI"/>
        </w:rPr>
        <w:t>).</w:t>
      </w:r>
    </w:p>
    <w:p w:rsidR="00B00F98" w:rsidRDefault="00B00F98" w:rsidP="00711F7F">
      <w:pPr>
        <w:rPr>
          <w:lang w:val="es-NI"/>
        </w:rPr>
      </w:pPr>
    </w:p>
    <w:p w:rsidR="00CE3BAC" w:rsidRDefault="00CE3BAC" w:rsidP="00CE3BAC">
      <w:pPr>
        <w:pStyle w:val="Ttulo4"/>
        <w:jc w:val="both"/>
        <w:rPr>
          <w:lang w:val="es-NI"/>
        </w:rPr>
      </w:pP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>
        <w:rPr>
          <w:lang w:val="es-NI"/>
        </w:rPr>
        <w:t>Plazo total para el pago del otro crédito vigente de</w:t>
      </w:r>
      <w:r w:rsidRPr="001A6EFC">
        <w:rPr>
          <w:lang w:val="es-NI"/>
        </w:rPr>
        <w:t xml:space="preserve"> la Socia. </w:t>
      </w:r>
      <w:r>
        <w:rPr>
          <w:lang w:val="es-NI"/>
        </w:rPr>
        <w:t xml:space="preserve">Este dato es obligatorio. Se podrá ingresar únicamente dígitos y se validará que sea mayor que cero (0). </w:t>
      </w:r>
      <w:r w:rsidR="00543E5D">
        <w:rPr>
          <w:lang w:val="es-NI"/>
        </w:rPr>
        <w:t xml:space="preserve">Se mostrará el dato existente en el campo (SclOtroCreditoVigente.nPlazoVerificado).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OtroCreditoVigente.nPlazo</w:t>
      </w:r>
      <w:r w:rsidR="00543E5D">
        <w:rPr>
          <w:lang w:val="es-NI"/>
        </w:rPr>
        <w:t>Verificado</w:t>
      </w:r>
      <w:r>
        <w:rPr>
          <w:lang w:val="es-NI"/>
        </w:rPr>
        <w:t>).</w:t>
      </w:r>
    </w:p>
    <w:p w:rsidR="00CE3BAC" w:rsidRDefault="00CE3BAC" w:rsidP="00711F7F">
      <w:pPr>
        <w:rPr>
          <w:lang w:val="es-NI"/>
        </w:rPr>
      </w:pPr>
    </w:p>
    <w:p w:rsidR="00CE3BAC" w:rsidRDefault="00CE3BAC" w:rsidP="00CE3BAC">
      <w:pPr>
        <w:pStyle w:val="Ttulo4"/>
        <w:jc w:val="both"/>
        <w:rPr>
          <w:lang w:val="es-NI"/>
        </w:rPr>
      </w:pPr>
      <w:r>
        <w:rPr>
          <w:b/>
          <w:lang w:val="es-NI"/>
        </w:rPr>
        <w:t>Tipo</w:t>
      </w:r>
      <w:r w:rsidRPr="001A6EFC">
        <w:rPr>
          <w:b/>
          <w:lang w:val="es-NI"/>
        </w:rPr>
        <w:t xml:space="preserve"> de </w:t>
      </w:r>
      <w:r>
        <w:rPr>
          <w:b/>
          <w:lang w:val="es-NI"/>
        </w:rPr>
        <w:t>Plazo</w:t>
      </w:r>
      <w:r w:rsidRPr="001A6EFC">
        <w:rPr>
          <w:lang w:val="es-NI"/>
        </w:rPr>
        <w:t xml:space="preserve">: </w:t>
      </w:r>
      <w:r w:rsidR="00737534">
        <w:rPr>
          <w:lang w:val="es-NI"/>
        </w:rPr>
        <w:t>Tipo de Plazo para el pago total del</w:t>
      </w:r>
      <w:r>
        <w:rPr>
          <w:lang w:val="es-NI"/>
        </w:rPr>
        <w:t xml:space="preserve"> otro crédito vigente de</w:t>
      </w:r>
      <w:r w:rsidRPr="001A6EFC">
        <w:rPr>
          <w:lang w:val="es-NI"/>
        </w:rPr>
        <w:t xml:space="preserve"> la Socia. </w:t>
      </w:r>
      <w:r>
        <w:rPr>
          <w:lang w:val="es-NI"/>
        </w:rPr>
        <w:t>Este dato es obligatorio. Se presenta una lista de valores alimentada del catálogo de (TipoPlazo), el cual se encuentra en la tabla (</w:t>
      </w:r>
      <w:r w:rsidR="008C5CB9">
        <w:rPr>
          <w:lang w:val="es-NI"/>
        </w:rPr>
        <w:t>St</w:t>
      </w:r>
      <w:r>
        <w:rPr>
          <w:lang w:val="es-NI"/>
        </w:rPr>
        <w:t>bCatalogo) y los valores de la lista para ese catálogo serán filtrados de la tabla (</w:t>
      </w:r>
      <w:r w:rsidR="008C5CB9">
        <w:rPr>
          <w:lang w:val="es-NI"/>
        </w:rPr>
        <w:t>St</w:t>
      </w:r>
      <w:r>
        <w:rPr>
          <w:lang w:val="es-NI"/>
        </w:rPr>
        <w:t>bValorCatalogo), a través del campo (</w:t>
      </w:r>
      <w:r w:rsidR="008C5CB9">
        <w:rPr>
          <w:lang w:val="es-NI"/>
        </w:rPr>
        <w:t>St</w:t>
      </w:r>
      <w:r>
        <w:rPr>
          <w:lang w:val="es-NI"/>
        </w:rPr>
        <w:t xml:space="preserve">bValorCatalogo.nTbCatalogoID). En el listado se debe presentar el código del tipo de plazo y nombre, ordenando por código ascendentemente. </w:t>
      </w:r>
      <w:r w:rsidR="00737534">
        <w:rPr>
          <w:lang w:val="es-NI"/>
        </w:rPr>
        <w:t xml:space="preserve">Por defecto se presentará en “meses”. </w:t>
      </w:r>
      <w:r w:rsidR="008C5CB9">
        <w:rPr>
          <w:lang w:val="es-NI"/>
        </w:rPr>
        <w:t xml:space="preserve">Se mostrará el dato existente en el campo (SclOtroCreditoVigente.nStbTipoPlazoVerificadoID).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</w:t>
      </w:r>
      <w:r w:rsidR="008C5CB9">
        <w:rPr>
          <w:lang w:val="es-NI"/>
        </w:rPr>
        <w:t>St</w:t>
      </w:r>
      <w:r>
        <w:rPr>
          <w:lang w:val="es-NI"/>
        </w:rPr>
        <w:t>b</w:t>
      </w:r>
      <w:r w:rsidR="00500A7F">
        <w:rPr>
          <w:lang w:val="es-NI"/>
        </w:rPr>
        <w:t>Tipo</w:t>
      </w:r>
      <w:r>
        <w:rPr>
          <w:lang w:val="es-NI"/>
        </w:rPr>
        <w:t>Plazo</w:t>
      </w:r>
      <w:r w:rsidR="008C5CB9">
        <w:rPr>
          <w:lang w:val="es-NI"/>
        </w:rPr>
        <w:t>Verificado</w:t>
      </w:r>
      <w:r>
        <w:rPr>
          <w:lang w:val="es-NI"/>
        </w:rPr>
        <w:t>ID).</w:t>
      </w:r>
    </w:p>
    <w:p w:rsidR="00CE3BAC" w:rsidRDefault="00CE3BAC" w:rsidP="00711F7F">
      <w:pPr>
        <w:rPr>
          <w:lang w:val="es-NI"/>
        </w:rPr>
      </w:pPr>
    </w:p>
    <w:p w:rsidR="00D84F2F" w:rsidRDefault="00D84F2F" w:rsidP="00D84F2F">
      <w:pPr>
        <w:pStyle w:val="Ttulo4"/>
        <w:jc w:val="both"/>
        <w:rPr>
          <w:lang w:val="es-NI"/>
        </w:rPr>
      </w:pPr>
      <w:r>
        <w:rPr>
          <w:b/>
          <w:lang w:val="es-NI"/>
        </w:rPr>
        <w:t>Saldo</w:t>
      </w:r>
      <w:r w:rsidRPr="004F6049">
        <w:rPr>
          <w:lang w:val="es-NI"/>
        </w:rPr>
        <w:t xml:space="preserve">: </w:t>
      </w:r>
      <w:r>
        <w:rPr>
          <w:lang w:val="es-NI"/>
        </w:rPr>
        <w:t>Saldo pendiente de la Socia con el otro crédito vigente</w:t>
      </w:r>
      <w:r w:rsidRPr="004F6049">
        <w:rPr>
          <w:lang w:val="es-NI"/>
        </w:rPr>
        <w:t>.</w:t>
      </w:r>
      <w:r>
        <w:rPr>
          <w:lang w:val="es-NI"/>
        </w:rPr>
        <w:t xml:space="preserve"> Este dato es obligatorio, por defecto es cero (0), pero se validará que el dato ingresado debe ser mayor que cero. </w:t>
      </w:r>
      <w:r w:rsidR="0020689A">
        <w:rPr>
          <w:lang w:val="es-NI"/>
        </w:rPr>
        <w:t xml:space="preserve">Se mostrará el dato existente en el campo (SclOtroCreditoVigente.nSaldoVerificado). </w:t>
      </w:r>
      <w:r>
        <w:rPr>
          <w:lang w:val="es-NI"/>
        </w:rPr>
        <w:t>El dato se actualizará en el campo (</w:t>
      </w:r>
      <w:r w:rsidR="008F3DE2">
        <w:rPr>
          <w:lang w:val="es-NI"/>
        </w:rPr>
        <w:t>Scl</w:t>
      </w:r>
      <w:r>
        <w:rPr>
          <w:lang w:val="es-NI"/>
        </w:rPr>
        <w:t>OtroCreditoVigente.nSaldo</w:t>
      </w:r>
      <w:r w:rsidR="0020689A">
        <w:rPr>
          <w:lang w:val="es-NI"/>
        </w:rPr>
        <w:t>Verificado</w:t>
      </w:r>
      <w:r>
        <w:rPr>
          <w:lang w:val="es-NI"/>
        </w:rPr>
        <w:t xml:space="preserve">). </w:t>
      </w:r>
    </w:p>
    <w:p w:rsidR="00D84F2F" w:rsidRDefault="00D84F2F" w:rsidP="00711F7F">
      <w:pPr>
        <w:rPr>
          <w:lang w:val="es-NI"/>
        </w:rPr>
      </w:pPr>
    </w:p>
    <w:p w:rsidR="00236C45" w:rsidRDefault="00236C45" w:rsidP="00236C45">
      <w:pPr>
        <w:pStyle w:val="Ttulo3"/>
        <w:rPr>
          <w:lang w:val="es-NI"/>
        </w:rPr>
      </w:pPr>
      <w:r>
        <w:rPr>
          <w:lang w:val="es-NI"/>
        </w:rPr>
        <w:lastRenderedPageBreak/>
        <w:t>El usuario introduce todos los datos solicitados y decide Guardar</w:t>
      </w:r>
    </w:p>
    <w:p w:rsidR="00236C45" w:rsidRDefault="00236C45" w:rsidP="00236C45">
      <w:pPr>
        <w:pStyle w:val="Ttulo3"/>
        <w:rPr>
          <w:lang w:val="es-NI"/>
        </w:rPr>
      </w:pPr>
      <w:r>
        <w:rPr>
          <w:lang w:val="es-NI"/>
        </w:rPr>
        <w:t xml:space="preserve">El sistema valida que </w:t>
      </w:r>
    </w:p>
    <w:p w:rsidR="00236C45" w:rsidRDefault="00236C45" w:rsidP="00236C45">
      <w:pPr>
        <w:pStyle w:val="Ttulo4"/>
        <w:jc w:val="both"/>
        <w:rPr>
          <w:lang w:val="es-NI"/>
        </w:rPr>
      </w:pPr>
      <w:r>
        <w:rPr>
          <w:lang w:val="es-NI"/>
        </w:rPr>
        <w:t>No quede vacío ninguno de los campos obligatorios, donde el usuario debe ingresar la información y el resto de validaciones especificadas anteriormente.</w:t>
      </w:r>
    </w:p>
    <w:p w:rsidR="00236C45" w:rsidRDefault="00236C45" w:rsidP="00236C45">
      <w:pPr>
        <w:pStyle w:val="Ttulo3"/>
        <w:widowControl/>
        <w:jc w:val="both"/>
        <w:rPr>
          <w:lang w:val="es-NI"/>
        </w:rPr>
      </w:pPr>
      <w:r w:rsidRPr="00663B97">
        <w:rPr>
          <w:lang w:val="es-NI"/>
        </w:rPr>
        <w:t xml:space="preserve">Si los datos están correctos, se crea el registro correspondiente en la tabla </w:t>
      </w:r>
      <w:r w:rsidR="008F3DE2">
        <w:rPr>
          <w:lang w:val="es-NI"/>
        </w:rPr>
        <w:t>Scl</w:t>
      </w:r>
      <w:r>
        <w:rPr>
          <w:lang w:val="es-NI"/>
        </w:rPr>
        <w:t>OtroCreditoVigente</w:t>
      </w:r>
      <w:r w:rsidRPr="00663B97">
        <w:rPr>
          <w:lang w:val="es-NI"/>
        </w:rPr>
        <w:t xml:space="preserve"> con los datos ingresados por el usuario, además del login del usuario que creó el registro (</w:t>
      </w:r>
      <w:r w:rsidR="008F3DE2">
        <w:rPr>
          <w:lang w:val="es-NI"/>
        </w:rPr>
        <w:t>Scl</w:t>
      </w:r>
      <w:r w:rsidR="00165D5B">
        <w:rPr>
          <w:lang w:val="es-NI"/>
        </w:rPr>
        <w:t>OtroCreditoVigente</w:t>
      </w:r>
      <w:r w:rsidRPr="00663B97">
        <w:rPr>
          <w:lang w:val="es-NI"/>
        </w:rPr>
        <w:t>.nUsuario</w:t>
      </w:r>
      <w:r w:rsidR="00165D5B">
        <w:rPr>
          <w:lang w:val="es-NI"/>
        </w:rPr>
        <w:t>Modificacion</w:t>
      </w:r>
      <w:r w:rsidRPr="00663B97">
        <w:rPr>
          <w:lang w:val="es-NI"/>
        </w:rPr>
        <w:t>ID)  y la fecha de creación (</w:t>
      </w:r>
      <w:r w:rsidR="008F3DE2">
        <w:rPr>
          <w:lang w:val="es-NI"/>
        </w:rPr>
        <w:t>Scl</w:t>
      </w:r>
      <w:r w:rsidR="00165D5B">
        <w:rPr>
          <w:lang w:val="es-NI"/>
        </w:rPr>
        <w:t>OtroCreditoVigente</w:t>
      </w:r>
      <w:r w:rsidRPr="00663B97">
        <w:rPr>
          <w:lang w:val="es-NI"/>
        </w:rPr>
        <w:t>.dFecha</w:t>
      </w:r>
      <w:r w:rsidR="00165D5B">
        <w:rPr>
          <w:lang w:val="es-NI"/>
        </w:rPr>
        <w:t>Modificacion</w:t>
      </w:r>
      <w:r w:rsidRPr="00663B97">
        <w:rPr>
          <w:lang w:val="es-NI"/>
        </w:rPr>
        <w:t>)</w:t>
      </w:r>
      <w:r>
        <w:rPr>
          <w:lang w:val="es-NI"/>
        </w:rPr>
        <w:t>.</w:t>
      </w:r>
    </w:p>
    <w:p w:rsidR="00236C45" w:rsidRDefault="00236C45" w:rsidP="00236C45">
      <w:pPr>
        <w:pStyle w:val="Ttulo3"/>
        <w:widowControl/>
        <w:numPr>
          <w:ilvl w:val="0"/>
          <w:numId w:val="0"/>
        </w:numPr>
        <w:jc w:val="both"/>
        <w:rPr>
          <w:lang w:val="es-NI"/>
        </w:rPr>
      </w:pPr>
    </w:p>
    <w:p w:rsidR="00236C45" w:rsidRDefault="00236C45" w:rsidP="00236C45">
      <w:pPr>
        <w:pStyle w:val="Ttulo3"/>
        <w:widowControl/>
        <w:jc w:val="both"/>
        <w:rPr>
          <w:lang w:val="es-NI"/>
        </w:rPr>
      </w:pPr>
      <w:r>
        <w:rPr>
          <w:lang w:val="es-NI"/>
        </w:rPr>
        <w:t>El sistema presenta al usuario un grid para el ingreso de 0 ó más referencias crediticias que tenga.</w:t>
      </w:r>
      <w:r w:rsidR="007E4E51">
        <w:rPr>
          <w:lang w:val="es-NI"/>
        </w:rPr>
        <w:t xml:space="preserve"> </w:t>
      </w:r>
      <w:r w:rsidR="00265DB7">
        <w:rPr>
          <w:lang w:val="es-NI"/>
        </w:rPr>
        <w:t>Las columnas a mostrarse serán: Nombre de la Institución</w:t>
      </w:r>
      <w:r w:rsidR="007B7988">
        <w:rPr>
          <w:lang w:val="es-NI"/>
        </w:rPr>
        <w:t xml:space="preserve"> (SclReferenciaCrediticia.nStbPersonaCreditoID)</w:t>
      </w:r>
      <w:r w:rsidR="00265DB7">
        <w:rPr>
          <w:lang w:val="es-NI"/>
        </w:rPr>
        <w:t>, Monto obtenido</w:t>
      </w:r>
      <w:r w:rsidR="007B7988">
        <w:rPr>
          <w:lang w:val="es-NI"/>
        </w:rPr>
        <w:t xml:space="preserve"> (SclReferenciaCrediticia.nMontoObtenido)</w:t>
      </w:r>
      <w:r w:rsidR="00265DB7">
        <w:rPr>
          <w:lang w:val="es-NI"/>
        </w:rPr>
        <w:t>, Plazo</w:t>
      </w:r>
      <w:r w:rsidR="007B7988">
        <w:rPr>
          <w:lang w:val="es-NI"/>
        </w:rPr>
        <w:t xml:space="preserve"> (SclReferenciaCrediticia.nPlazo)</w:t>
      </w:r>
      <w:r w:rsidR="00265DB7">
        <w:rPr>
          <w:lang w:val="es-NI"/>
        </w:rPr>
        <w:t>, Fecha de Solicitud</w:t>
      </w:r>
      <w:r w:rsidR="007B7988">
        <w:rPr>
          <w:lang w:val="es-NI"/>
        </w:rPr>
        <w:t xml:space="preserve"> (SclReferenciaCrediticia.dFechaSolicitud)</w:t>
      </w:r>
      <w:r w:rsidR="00265DB7">
        <w:rPr>
          <w:lang w:val="es-NI"/>
        </w:rPr>
        <w:t xml:space="preserve"> y Fecha de Cancelación</w:t>
      </w:r>
      <w:r w:rsidR="004F4F69">
        <w:rPr>
          <w:lang w:val="es-NI"/>
        </w:rPr>
        <w:t xml:space="preserve"> (SclReferenciaCrediticia.dFechaCancelacion)</w:t>
      </w:r>
      <w:r w:rsidR="00265DB7">
        <w:rPr>
          <w:lang w:val="es-NI"/>
        </w:rPr>
        <w:t xml:space="preserve">. </w:t>
      </w:r>
      <w:r w:rsidR="007E4E51">
        <w:rPr>
          <w:lang w:val="es-NI"/>
        </w:rPr>
        <w:t>Este se presentará solo de consulta, con las opciones inhabilitadas, dado que no se encuentra en la Hoja de Verificación.</w:t>
      </w:r>
    </w:p>
    <w:p w:rsidR="00236C45" w:rsidRDefault="00236C45" w:rsidP="00236C45">
      <w:pPr>
        <w:rPr>
          <w:lang w:val="es-NI"/>
        </w:rPr>
      </w:pPr>
    </w:p>
    <w:p w:rsidR="00611EEE" w:rsidRPr="00711F7F" w:rsidRDefault="00611EEE" w:rsidP="00711F7F">
      <w:pPr>
        <w:rPr>
          <w:lang w:val="es-NI"/>
        </w:rPr>
      </w:pP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5" w:name="_Toc423410241"/>
      <w:bookmarkStart w:id="16" w:name="_Toc425054507"/>
      <w:bookmarkStart w:id="17" w:name="_Toc141695681"/>
      <w:r w:rsidRPr="00663B97">
        <w:rPr>
          <w:lang w:val="es-NI"/>
        </w:rPr>
        <w:t>Flujos Alternos</w:t>
      </w:r>
      <w:bookmarkStart w:id="18" w:name="_Toc423410251"/>
      <w:bookmarkStart w:id="19" w:name="_Toc425054510"/>
      <w:bookmarkEnd w:id="15"/>
      <w:bookmarkEnd w:id="16"/>
      <w:bookmarkEnd w:id="17"/>
      <w:r w:rsidRPr="00663B97">
        <w:rPr>
          <w:sz w:val="22"/>
          <w:lang w:val="es-NI"/>
        </w:rPr>
        <w:t xml:space="preserve"> </w:t>
      </w:r>
    </w:p>
    <w:p w:rsidR="00502897" w:rsidRDefault="00502897">
      <w:pPr>
        <w:pStyle w:val="Ttulo3"/>
        <w:rPr>
          <w:sz w:val="22"/>
          <w:lang w:val="es-NI"/>
        </w:rPr>
      </w:pPr>
      <w:r>
        <w:rPr>
          <w:lang w:val="es-NI"/>
        </w:rPr>
        <w:t xml:space="preserve">Modificar </w:t>
      </w:r>
      <w:r w:rsidR="00AD40D7">
        <w:rPr>
          <w:lang w:val="es-NI"/>
        </w:rPr>
        <w:t>Ficha de Inscripción</w:t>
      </w:r>
      <w:r>
        <w:rPr>
          <w:lang w:val="es-NI"/>
        </w:rPr>
        <w:t xml:space="preserve">: Esta opción permite editar ciertos  datos </w:t>
      </w:r>
      <w:r w:rsidR="00196E06">
        <w:rPr>
          <w:lang w:val="es-NI"/>
        </w:rPr>
        <w:t xml:space="preserve">de una </w:t>
      </w:r>
      <w:r w:rsidR="00AD40D7">
        <w:rPr>
          <w:lang w:val="es-NI"/>
        </w:rPr>
        <w:t>ficha de inscripción</w:t>
      </w:r>
      <w:r w:rsidR="00436E89">
        <w:rPr>
          <w:lang w:val="es-NI"/>
        </w:rPr>
        <w:t xml:space="preserve"> específic</w:t>
      </w:r>
      <w:r w:rsidR="00196E06">
        <w:rPr>
          <w:lang w:val="es-NI"/>
        </w:rPr>
        <w:t>a</w:t>
      </w:r>
      <w:r w:rsidR="00436E89">
        <w:rPr>
          <w:lang w:val="es-NI"/>
        </w:rPr>
        <w:t>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 El usuario se ubica en un registro específico </w:t>
      </w:r>
      <w:r w:rsidR="00272D06">
        <w:rPr>
          <w:lang w:val="es-NI"/>
        </w:rPr>
        <w:t xml:space="preserve">de </w:t>
      </w:r>
      <w:r w:rsidR="00AD40D7">
        <w:rPr>
          <w:lang w:val="es-NI"/>
        </w:rPr>
        <w:t>ficha de inscripción</w:t>
      </w:r>
      <w:r>
        <w:rPr>
          <w:lang w:val="es-NI"/>
        </w:rPr>
        <w:t xml:space="preserve"> y selecciona Modificar (el usuario debe tener un rol que permita la acción </w:t>
      </w:r>
      <w:r w:rsidR="00AD40D7">
        <w:rPr>
          <w:lang w:val="es-NI"/>
        </w:rPr>
        <w:t>ModificarFichaInscripcion</w:t>
      </w:r>
      <w:r>
        <w:rPr>
          <w:lang w:val="es-NI"/>
        </w:rPr>
        <w:t>).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800CAA">
        <w:rPr>
          <w:lang w:val="es-NI"/>
        </w:rPr>
        <w:t>. Esta información podrá ser modificada mientras la ficha se encuentre en el estado “En Proceso”, dado que cuando el usuario haya cambiado su estado a “Pendiente Verificación”</w:t>
      </w:r>
      <w:r w:rsidR="00676BB9">
        <w:rPr>
          <w:lang w:val="es-NI"/>
        </w:rPr>
        <w:t xml:space="preserve"> o bien la ficha se encuentre en estado “Anulado”</w:t>
      </w:r>
      <w:r w:rsidR="00800CAA">
        <w:rPr>
          <w:lang w:val="es-NI"/>
        </w:rPr>
        <w:t>, la información se presentará pero solo de consulta, es decir todos los campos estarán inhabilitados.</w:t>
      </w:r>
    </w:p>
    <w:p w:rsidR="00AD40D7" w:rsidRDefault="00AD40D7" w:rsidP="00AD40D7">
      <w:pPr>
        <w:pStyle w:val="Ttulo4"/>
        <w:rPr>
          <w:lang w:val="es-NI"/>
        </w:rPr>
      </w:pPr>
      <w:r>
        <w:rPr>
          <w:lang w:val="es-NI"/>
        </w:rPr>
        <w:t xml:space="preserve">El sistema presenta la ventana correspondiente a la opción </w:t>
      </w:r>
      <w:r w:rsidR="00800CAA">
        <w:rPr>
          <w:lang w:val="es-NI"/>
        </w:rPr>
        <w:t>Modificar</w:t>
      </w:r>
      <w:r>
        <w:rPr>
          <w:lang w:val="es-NI"/>
        </w:rPr>
        <w:t xml:space="preserve"> y se le despliega una forma compuesta por carpetas, la carpeta que se le habilita al usuario al momento de </w:t>
      </w:r>
      <w:r w:rsidR="00800CAA">
        <w:rPr>
          <w:lang w:val="es-NI"/>
        </w:rPr>
        <w:t>modificar</w:t>
      </w:r>
      <w:r>
        <w:rPr>
          <w:lang w:val="es-NI"/>
        </w:rPr>
        <w:t xml:space="preserve"> una ficha es la Carpeta de Datos Generales, la cual presenta la siguiente información</w:t>
      </w:r>
      <w:r w:rsidR="00800CAA">
        <w:rPr>
          <w:lang w:val="es-NI"/>
        </w:rPr>
        <w:t xml:space="preserve"> existente para la ficha seleccionada</w:t>
      </w:r>
      <w:r>
        <w:rPr>
          <w:lang w:val="es-NI"/>
        </w:rPr>
        <w:t>:</w:t>
      </w:r>
    </w:p>
    <w:p w:rsidR="00AD40D7" w:rsidRDefault="00AD40D7" w:rsidP="00AD40D7">
      <w:pPr>
        <w:rPr>
          <w:lang w:val="es-NI"/>
        </w:rPr>
      </w:pPr>
    </w:p>
    <w:p w:rsidR="00AD40D7" w:rsidRDefault="00AD40D7" w:rsidP="00AD40D7">
      <w:pPr>
        <w:pStyle w:val="Ttulo4"/>
        <w:jc w:val="both"/>
        <w:rPr>
          <w:lang w:val="es-NI"/>
        </w:rPr>
      </w:pPr>
      <w:r w:rsidRPr="00F603B0">
        <w:rPr>
          <w:b/>
          <w:lang w:val="es-NI"/>
        </w:rPr>
        <w:t>Código</w:t>
      </w:r>
      <w:r w:rsidRPr="00F603B0">
        <w:rPr>
          <w:lang w:val="es-NI"/>
        </w:rPr>
        <w:t xml:space="preserve">: Código de la Ficha de Inscripción. </w:t>
      </w:r>
      <w:r w:rsidR="00DD1CDB">
        <w:rPr>
          <w:lang w:val="es-NI"/>
        </w:rPr>
        <w:t>Son válidas las mismas especificaciones descritas en el punto 3.1.4.1.</w:t>
      </w:r>
    </w:p>
    <w:p w:rsidR="00AD40D7" w:rsidRPr="00F603B0" w:rsidRDefault="00AD40D7" w:rsidP="00AD40D7">
      <w:pPr>
        <w:rPr>
          <w:lang w:val="es-NI"/>
        </w:rPr>
      </w:pPr>
    </w:p>
    <w:p w:rsidR="00AD40D7" w:rsidRDefault="00AD40D7" w:rsidP="00AD40D7">
      <w:pPr>
        <w:pStyle w:val="Ttulo4"/>
        <w:jc w:val="both"/>
        <w:rPr>
          <w:lang w:val="es-NI"/>
        </w:rPr>
      </w:pPr>
      <w:r>
        <w:rPr>
          <w:b/>
          <w:lang w:val="es-NI"/>
        </w:rPr>
        <w:t>Estado</w:t>
      </w:r>
      <w:r>
        <w:rPr>
          <w:lang w:val="es-NI"/>
        </w:rPr>
        <w:t xml:space="preserve">: Estado de la Ficha de Inscripción. </w:t>
      </w:r>
      <w:r w:rsidR="00DD1CDB">
        <w:rPr>
          <w:lang w:val="es-NI"/>
        </w:rPr>
        <w:t>Son válidas las mismas especificaciones descritas en el punto 3.1.4.2.</w:t>
      </w:r>
    </w:p>
    <w:p w:rsidR="00AD40D7" w:rsidRDefault="00AD40D7" w:rsidP="00AD40D7">
      <w:pPr>
        <w:rPr>
          <w:lang w:val="es-NI"/>
        </w:rPr>
      </w:pPr>
    </w:p>
    <w:p w:rsidR="00DD1CDB" w:rsidRDefault="00AD40D7" w:rsidP="00DD1CDB">
      <w:pPr>
        <w:pStyle w:val="Ttulo4"/>
        <w:jc w:val="both"/>
        <w:rPr>
          <w:lang w:val="es-NI"/>
        </w:rPr>
      </w:pPr>
      <w:r w:rsidRPr="00DD1CDB">
        <w:rPr>
          <w:b/>
          <w:lang w:val="es-NI"/>
        </w:rPr>
        <w:lastRenderedPageBreak/>
        <w:t>Fecha de Inscripción</w:t>
      </w:r>
      <w:r w:rsidRPr="00DD1CDB">
        <w:rPr>
          <w:lang w:val="es-NI"/>
        </w:rPr>
        <w:t xml:space="preserve">: Fecha de Inscripción de la ficha de la Socia. </w:t>
      </w:r>
      <w:r w:rsidR="00DD1CDB">
        <w:rPr>
          <w:lang w:val="es-NI"/>
        </w:rPr>
        <w:t>Son válidas las mismas especificaciones descritas en el punto 3.1.4.3.</w:t>
      </w:r>
    </w:p>
    <w:p w:rsidR="00AD40D7" w:rsidRPr="00DD1CDB" w:rsidRDefault="00AD40D7" w:rsidP="00DD1CDB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DD1CDB" w:rsidRDefault="00AD40D7" w:rsidP="00DD1CDB">
      <w:pPr>
        <w:pStyle w:val="Ttulo4"/>
        <w:jc w:val="both"/>
        <w:rPr>
          <w:lang w:val="es-NI"/>
        </w:rPr>
      </w:pPr>
      <w:r w:rsidRPr="00DD1CDB">
        <w:rPr>
          <w:b/>
          <w:lang w:val="es-NI"/>
        </w:rPr>
        <w:t>Departamento</w:t>
      </w:r>
      <w:r w:rsidRPr="00DD1CDB">
        <w:rPr>
          <w:lang w:val="es-NI"/>
        </w:rPr>
        <w:t xml:space="preserve">: Departamento donde se formó el grupo solidario. </w:t>
      </w:r>
      <w:r w:rsidR="00DD1CDB">
        <w:rPr>
          <w:lang w:val="es-NI"/>
        </w:rPr>
        <w:t>Son válidas las mismas especificaciones descritas en el punto 3.1.4.4.</w:t>
      </w:r>
    </w:p>
    <w:p w:rsidR="00AD40D7" w:rsidRPr="00DD1CDB" w:rsidRDefault="00AD40D7" w:rsidP="00DD1CDB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C21998" w:rsidRDefault="00AD40D7" w:rsidP="00C21998">
      <w:pPr>
        <w:pStyle w:val="Ttulo4"/>
        <w:jc w:val="both"/>
        <w:rPr>
          <w:lang w:val="es-NI"/>
        </w:rPr>
      </w:pPr>
      <w:r w:rsidRPr="00C21998">
        <w:rPr>
          <w:b/>
          <w:lang w:val="es-NI"/>
        </w:rPr>
        <w:t>Municipio</w:t>
      </w:r>
      <w:r w:rsidRPr="00C21998">
        <w:rPr>
          <w:lang w:val="es-NI"/>
        </w:rPr>
        <w:t xml:space="preserve">: Municipio donde vive la Socia. </w:t>
      </w:r>
      <w:r w:rsidR="00C21998">
        <w:rPr>
          <w:lang w:val="es-NI"/>
        </w:rPr>
        <w:t>Son válidas las mismas especificaciones descritas en el punto 3.1.4.5.</w:t>
      </w:r>
    </w:p>
    <w:p w:rsidR="00AD40D7" w:rsidRPr="00C21998" w:rsidRDefault="00AD40D7" w:rsidP="00C21998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C21998" w:rsidRDefault="00AD40D7" w:rsidP="00C21998">
      <w:pPr>
        <w:pStyle w:val="Ttulo4"/>
        <w:jc w:val="both"/>
        <w:rPr>
          <w:lang w:val="es-NI"/>
        </w:rPr>
      </w:pPr>
      <w:r>
        <w:rPr>
          <w:b/>
          <w:lang w:val="es-NI"/>
        </w:rPr>
        <w:t>Distrito</w:t>
      </w:r>
      <w:r>
        <w:rPr>
          <w:lang w:val="es-NI"/>
        </w:rPr>
        <w:t xml:space="preserve">: Distrito donde vive la Socia. </w:t>
      </w:r>
      <w:r w:rsidR="00C21998">
        <w:rPr>
          <w:lang w:val="es-NI"/>
        </w:rPr>
        <w:t>Son válidas las mismas especificaciones descritas en el punto 3.1.4.6.</w:t>
      </w:r>
    </w:p>
    <w:p w:rsidR="00AD40D7" w:rsidRDefault="00AD40D7" w:rsidP="00AD40D7">
      <w:pPr>
        <w:rPr>
          <w:lang w:val="es-NI"/>
        </w:rPr>
      </w:pPr>
    </w:p>
    <w:p w:rsidR="00C21998" w:rsidRDefault="00AD40D7" w:rsidP="00C21998">
      <w:pPr>
        <w:pStyle w:val="Ttulo4"/>
        <w:jc w:val="both"/>
        <w:rPr>
          <w:lang w:val="es-NI"/>
        </w:rPr>
      </w:pPr>
      <w:r>
        <w:rPr>
          <w:b/>
          <w:lang w:val="es-NI"/>
        </w:rPr>
        <w:t>Barrio</w:t>
      </w:r>
      <w:r>
        <w:rPr>
          <w:lang w:val="es-NI"/>
        </w:rPr>
        <w:t xml:space="preserve">: Barrio donde vive la Socia. </w:t>
      </w:r>
      <w:r w:rsidR="00C21998">
        <w:rPr>
          <w:lang w:val="es-NI"/>
        </w:rPr>
        <w:t>Son válidas las mismas especificaciones descritas en el punto 3.1.4.7.</w:t>
      </w:r>
    </w:p>
    <w:p w:rsidR="00AD40D7" w:rsidRDefault="00AD40D7" w:rsidP="00C21998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C21998" w:rsidRDefault="00AD40D7" w:rsidP="00C21998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Grupo</w:t>
      </w:r>
      <w:r>
        <w:rPr>
          <w:lang w:val="es-NI"/>
        </w:rPr>
        <w:t xml:space="preserve">: Grupo solidario. </w:t>
      </w:r>
      <w:r w:rsidR="00C21998">
        <w:rPr>
          <w:lang w:val="es-NI"/>
        </w:rPr>
        <w:t>Son válidas las mismas especificaciones descritas en el punto 3.1.4.8.</w:t>
      </w:r>
    </w:p>
    <w:p w:rsidR="00AD40D7" w:rsidRPr="00D241B7" w:rsidRDefault="00AD40D7" w:rsidP="00AD40D7">
      <w:pPr>
        <w:rPr>
          <w:lang w:val="es-NI"/>
        </w:rPr>
      </w:pPr>
    </w:p>
    <w:p w:rsidR="00C21998" w:rsidRDefault="00AD40D7" w:rsidP="00C21998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Socia</w:t>
      </w:r>
      <w:r w:rsidRPr="00D241B7">
        <w:rPr>
          <w:lang w:val="es-NI"/>
        </w:rPr>
        <w:t xml:space="preserve">: </w:t>
      </w:r>
      <w:r>
        <w:rPr>
          <w:lang w:val="es-NI"/>
        </w:rPr>
        <w:t>Socia a la que pertenece la ficha de inscripción</w:t>
      </w:r>
      <w:r w:rsidRPr="00D241B7">
        <w:rPr>
          <w:lang w:val="es-NI"/>
        </w:rPr>
        <w:t xml:space="preserve">. </w:t>
      </w:r>
      <w:r w:rsidR="00C21998">
        <w:rPr>
          <w:lang w:val="es-NI"/>
        </w:rPr>
        <w:t>Son válidas las mismas especificaciones descritas en el punto 3.1.4.9.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Primer Nombre</w:t>
      </w:r>
      <w:r>
        <w:rPr>
          <w:lang w:val="es-NI"/>
        </w:rPr>
        <w:t xml:space="preserve">: Primer nombre de la Socia. </w:t>
      </w:r>
      <w:r w:rsidR="00601C84">
        <w:rPr>
          <w:lang w:val="es-NI"/>
        </w:rPr>
        <w:t>Son válidas las mismas especificaciones descritas en el punto 3.1.4.10.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Segundo Nombre</w:t>
      </w:r>
      <w:r>
        <w:rPr>
          <w:lang w:val="es-NI"/>
        </w:rPr>
        <w:t xml:space="preserve">: Segundo nombre de la Socia. </w:t>
      </w:r>
      <w:r w:rsidR="00601C84">
        <w:rPr>
          <w:lang w:val="es-NI"/>
        </w:rPr>
        <w:t>Son válidas las mismas especificaciones descritas en el punto 3.1.4.11.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Primer Apellido</w:t>
      </w:r>
      <w:r>
        <w:rPr>
          <w:lang w:val="es-NI"/>
        </w:rPr>
        <w:t xml:space="preserve">: Primer apellido de la Socia. </w:t>
      </w:r>
      <w:r w:rsidR="00601C84">
        <w:rPr>
          <w:lang w:val="es-NI"/>
        </w:rPr>
        <w:t>Son válidas las mismas especificaciones descritas en el punto 3.1.4.12.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Segundo Apellido</w:t>
      </w:r>
      <w:r>
        <w:rPr>
          <w:lang w:val="es-NI"/>
        </w:rPr>
        <w:t xml:space="preserve">: Segundo apellido de la Socia. </w:t>
      </w:r>
      <w:r w:rsidR="00601C84">
        <w:rPr>
          <w:lang w:val="es-NI"/>
        </w:rPr>
        <w:t>Son válidas las mismas especificaciones descritas en el punto 3.1.4.13.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No. Cédula</w:t>
      </w:r>
      <w:r w:rsidRPr="00780F5F">
        <w:rPr>
          <w:lang w:val="es-NI"/>
        </w:rPr>
        <w:t xml:space="preserve">: Número de Cédula de la Socia. </w:t>
      </w:r>
      <w:r w:rsidR="00601C84">
        <w:rPr>
          <w:lang w:val="es-NI"/>
        </w:rPr>
        <w:t>Son válidas las mismas especificaciones descritas en el punto 3.1.4.14.</w:t>
      </w:r>
    </w:p>
    <w:p w:rsidR="00AD40D7" w:rsidRPr="005F1085" w:rsidRDefault="00AD40D7" w:rsidP="00601C84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  <w:r w:rsidRPr="00780F5F">
        <w:rPr>
          <w:lang w:val="es-NI"/>
        </w:rPr>
        <w:t xml:space="preserve"> </w:t>
      </w: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Fecha de Nacimiento</w:t>
      </w:r>
      <w:r>
        <w:rPr>
          <w:lang w:val="es-NI"/>
        </w:rPr>
        <w:t xml:space="preserve">: Fecha de Nacimiento de la Socia. </w:t>
      </w:r>
      <w:r w:rsidR="00601C84">
        <w:rPr>
          <w:lang w:val="es-NI"/>
        </w:rPr>
        <w:t>Son válidas las mismas especificaciones descritas en el punto 3.1.4.15.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lastRenderedPageBreak/>
        <w:t>Edad</w:t>
      </w:r>
      <w:r w:rsidRPr="00780F5F">
        <w:rPr>
          <w:lang w:val="es-NI"/>
        </w:rPr>
        <w:t xml:space="preserve">: Edad de la Socia. </w:t>
      </w:r>
      <w:r w:rsidR="00601C84">
        <w:rPr>
          <w:lang w:val="es-NI"/>
        </w:rPr>
        <w:t>Son válidas las mismas especificaciones descritas en el punto 3.1.4.16.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Dirección</w:t>
      </w:r>
      <w:r>
        <w:rPr>
          <w:lang w:val="es-NI"/>
        </w:rPr>
        <w:t xml:space="preserve">: Dirección del domicilio de la Socia. </w:t>
      </w:r>
      <w:r w:rsidR="00601C84">
        <w:rPr>
          <w:lang w:val="es-NI"/>
        </w:rPr>
        <w:t>Son válidas las mismas especificaciones descritas en el punto 3.1.4.17.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5F1085">
        <w:rPr>
          <w:b/>
          <w:lang w:val="es-NI"/>
        </w:rPr>
        <w:t>Teléfono</w:t>
      </w:r>
      <w:r>
        <w:rPr>
          <w:lang w:val="es-NI"/>
        </w:rPr>
        <w:t xml:space="preserve">: Número(s) de teléfono de la Socia. </w:t>
      </w:r>
      <w:r w:rsidR="00601C84">
        <w:rPr>
          <w:lang w:val="es-NI"/>
        </w:rPr>
        <w:t>Son válidas las mismas especificaciones descritas en el punto 3.1.4.18.</w:t>
      </w:r>
    </w:p>
    <w:p w:rsidR="00AD40D7" w:rsidRPr="005F1085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>
        <w:rPr>
          <w:b/>
          <w:lang w:val="es-NI"/>
        </w:rPr>
        <w:t>Primaria</w:t>
      </w:r>
      <w:r>
        <w:rPr>
          <w:lang w:val="es-NI"/>
        </w:rPr>
        <w:t xml:space="preserve">: Nivel de Primaria aprobado. </w:t>
      </w:r>
      <w:r w:rsidR="00601C84">
        <w:rPr>
          <w:lang w:val="es-NI"/>
        </w:rPr>
        <w:t>Son válidas las mismas especificaciones descritas en el punto 3.1.4.19.</w:t>
      </w:r>
    </w:p>
    <w:p w:rsidR="00AD40D7" w:rsidRPr="003020CC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>
        <w:rPr>
          <w:b/>
          <w:lang w:val="es-NI"/>
        </w:rPr>
        <w:t>Secundaria</w:t>
      </w:r>
      <w:r>
        <w:rPr>
          <w:lang w:val="es-NI"/>
        </w:rPr>
        <w:t xml:space="preserve">: Nivel de Secundaria aprobado. </w:t>
      </w:r>
      <w:r w:rsidR="00601C84">
        <w:rPr>
          <w:lang w:val="es-NI"/>
        </w:rPr>
        <w:t>Son válidas las mismas especificaciones descritas en el punto 3.1.4.20.</w:t>
      </w:r>
    </w:p>
    <w:p w:rsidR="00AD40D7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601C84">
        <w:rPr>
          <w:b/>
          <w:lang w:val="es-NI"/>
        </w:rPr>
        <w:t>Carrera Técnica</w:t>
      </w:r>
      <w:r w:rsidRPr="00601C84">
        <w:rPr>
          <w:lang w:val="es-NI"/>
        </w:rPr>
        <w:t xml:space="preserve">: Carrera Técnica que haya cursado la Socia. </w:t>
      </w:r>
      <w:r w:rsidR="00601C84">
        <w:rPr>
          <w:lang w:val="es-NI"/>
        </w:rPr>
        <w:t>Son válidas las mismas especificaciones descritas en el punto 3.1.4.21.</w:t>
      </w:r>
    </w:p>
    <w:p w:rsidR="00AD40D7" w:rsidRPr="00601C84" w:rsidRDefault="00AD40D7" w:rsidP="00601C84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>
        <w:rPr>
          <w:b/>
          <w:lang w:val="es-NI"/>
        </w:rPr>
        <w:t>Otros</w:t>
      </w:r>
      <w:r w:rsidRPr="004F6049">
        <w:rPr>
          <w:lang w:val="es-NI"/>
        </w:rPr>
        <w:t xml:space="preserve">: </w:t>
      </w:r>
      <w:r>
        <w:rPr>
          <w:lang w:val="es-NI"/>
        </w:rPr>
        <w:t>Otros estudios realizados por</w:t>
      </w:r>
      <w:r w:rsidRPr="004F6049">
        <w:rPr>
          <w:lang w:val="es-NI"/>
        </w:rPr>
        <w:t xml:space="preserve"> la Socia.</w:t>
      </w:r>
      <w:r>
        <w:rPr>
          <w:lang w:val="es-NI"/>
        </w:rPr>
        <w:t xml:space="preserve"> </w:t>
      </w:r>
      <w:r w:rsidR="00601C84">
        <w:rPr>
          <w:lang w:val="es-NI"/>
        </w:rPr>
        <w:t>Son válidas las mismas especificaciones descritas en el punto 3.1.4.22.</w:t>
      </w:r>
    </w:p>
    <w:p w:rsidR="00AD40D7" w:rsidRPr="00CC4F7D" w:rsidRDefault="00AD40D7" w:rsidP="00AD40D7">
      <w:pPr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601C84">
        <w:rPr>
          <w:b/>
          <w:lang w:val="es-NI"/>
        </w:rPr>
        <w:t>No. de hijos vivos</w:t>
      </w:r>
      <w:r w:rsidRPr="00601C84">
        <w:rPr>
          <w:lang w:val="es-NI"/>
        </w:rPr>
        <w:t xml:space="preserve">: Número de hijos vivos que tenga la Socia. </w:t>
      </w:r>
      <w:r w:rsidR="00601C84">
        <w:rPr>
          <w:lang w:val="es-NI"/>
        </w:rPr>
        <w:t>Son válidas las mismas especificaciones descritas en el punto 3.1.4.23.</w:t>
      </w:r>
    </w:p>
    <w:p w:rsidR="00AD40D7" w:rsidRPr="00601C84" w:rsidRDefault="00AD40D7" w:rsidP="00601C84">
      <w:pPr>
        <w:pStyle w:val="Ttulo4"/>
        <w:numPr>
          <w:ilvl w:val="0"/>
          <w:numId w:val="0"/>
        </w:numPr>
        <w:ind w:left="288"/>
        <w:jc w:val="both"/>
        <w:rPr>
          <w:lang w:val="es-NI"/>
        </w:rPr>
      </w:pPr>
    </w:p>
    <w:p w:rsidR="00601C84" w:rsidRDefault="00AD40D7" w:rsidP="00601C84">
      <w:pPr>
        <w:pStyle w:val="Ttulo4"/>
        <w:jc w:val="both"/>
        <w:rPr>
          <w:lang w:val="es-NI"/>
        </w:rPr>
      </w:pPr>
      <w:r w:rsidRPr="00601C84">
        <w:rPr>
          <w:b/>
          <w:lang w:val="es-NI"/>
        </w:rPr>
        <w:t>No. de hijos dependientes</w:t>
      </w:r>
      <w:r w:rsidRPr="00601C84">
        <w:rPr>
          <w:lang w:val="es-NI"/>
        </w:rPr>
        <w:t xml:space="preserve">: Número de hijos que dependen de la Socia. </w:t>
      </w:r>
      <w:r w:rsidR="00601C84">
        <w:rPr>
          <w:lang w:val="es-NI"/>
        </w:rPr>
        <w:t>Son válidas las mismas especificaciones descritas en el punto 3.1.4.24.</w:t>
      </w:r>
    </w:p>
    <w:p w:rsidR="00601C84" w:rsidRPr="00601C84" w:rsidRDefault="00601C84" w:rsidP="00601C84">
      <w:pPr>
        <w:rPr>
          <w:lang w:val="es-NI"/>
        </w:rPr>
      </w:pPr>
    </w:p>
    <w:p w:rsidR="00502897" w:rsidRDefault="00502897" w:rsidP="00601C84">
      <w:pPr>
        <w:pStyle w:val="Ttulo4"/>
        <w:jc w:val="both"/>
        <w:rPr>
          <w:lang w:val="es-NI"/>
        </w:rPr>
      </w:pPr>
      <w:r w:rsidRPr="00601C84">
        <w:rPr>
          <w:lang w:val="es-NI"/>
        </w:rPr>
        <w:t>El usuario edita los datos y decide Guardar los cambios.</w:t>
      </w:r>
    </w:p>
    <w:p w:rsidR="00601C84" w:rsidRPr="00601C84" w:rsidRDefault="00601C84" w:rsidP="00601C84">
      <w:pPr>
        <w:rPr>
          <w:lang w:val="es-NI"/>
        </w:rPr>
      </w:pPr>
    </w:p>
    <w:p w:rsidR="00502897" w:rsidRDefault="0013655C">
      <w:pPr>
        <w:pStyle w:val="Ttulo4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B717DE">
        <w:rPr>
          <w:lang w:val="es-NI"/>
        </w:rPr>
        <w:t>Spr</w:t>
      </w:r>
      <w:r w:rsidR="00F0085B">
        <w:rPr>
          <w:lang w:val="es-NI"/>
        </w:rPr>
        <w:t>UnidadSalud</w:t>
      </w:r>
      <w:r w:rsidR="00502897">
        <w:rPr>
          <w:lang w:val="es-NI"/>
        </w:rPr>
        <w:t xml:space="preserve"> con los datos entrados por el usuario. Además se registra el login del usuario que modificó el registro (</w:t>
      </w:r>
      <w:r w:rsidR="00B717DE">
        <w:rPr>
          <w:lang w:val="es-NI"/>
        </w:rPr>
        <w:t>Spr</w:t>
      </w:r>
      <w:r w:rsidR="00F0085B">
        <w:rPr>
          <w:lang w:val="es-NI"/>
        </w:rPr>
        <w:t>UnidadSalud</w:t>
      </w:r>
      <w:r w:rsidR="00502897">
        <w:rPr>
          <w:lang w:val="es-NI"/>
        </w:rPr>
        <w:t xml:space="preserve">.UsuarioModificacion)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B717DE">
        <w:rPr>
          <w:lang w:val="es-NI"/>
        </w:rPr>
        <w:t>Spr</w:t>
      </w:r>
      <w:r w:rsidR="00F0085B">
        <w:rPr>
          <w:lang w:val="es-NI"/>
        </w:rPr>
        <w:t>UnidadSalud</w:t>
      </w:r>
      <w:r w:rsidR="00502897">
        <w:rPr>
          <w:lang w:val="es-NI"/>
        </w:rPr>
        <w:t>.FechaModificacion)</w:t>
      </w:r>
      <w:r w:rsidR="003615CE">
        <w:rPr>
          <w:lang w:val="es-NI"/>
        </w:rPr>
        <w:t>.</w:t>
      </w:r>
    </w:p>
    <w:p w:rsidR="00502897" w:rsidRDefault="00B05F44">
      <w:pPr>
        <w:pStyle w:val="Ttulo3"/>
        <w:rPr>
          <w:sz w:val="22"/>
          <w:lang w:val="es-NI"/>
        </w:rPr>
      </w:pPr>
      <w:r>
        <w:rPr>
          <w:lang w:val="es-NI"/>
        </w:rPr>
        <w:t>Anular Ficha de Inscripción</w:t>
      </w:r>
      <w:r w:rsidR="00502897">
        <w:rPr>
          <w:lang w:val="es-NI"/>
        </w:rPr>
        <w:t xml:space="preserve">: Esta opción permite </w:t>
      </w:r>
      <w:r>
        <w:rPr>
          <w:lang w:val="es-NI"/>
        </w:rPr>
        <w:t>anular</w:t>
      </w:r>
      <w:r w:rsidR="00861A06">
        <w:rPr>
          <w:lang w:val="es-NI"/>
        </w:rPr>
        <w:t xml:space="preserve"> </w:t>
      </w:r>
      <w:r w:rsidR="00502897">
        <w:rPr>
          <w:lang w:val="es-NI"/>
        </w:rPr>
        <w:t xml:space="preserve"> </w:t>
      </w:r>
      <w:r>
        <w:rPr>
          <w:lang w:val="es-NI"/>
        </w:rPr>
        <w:t>una ficha de inscripción existente.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 El usuario se ubica en un registro específico de </w:t>
      </w:r>
      <w:r w:rsidR="00B05F44">
        <w:rPr>
          <w:lang w:val="es-NI"/>
        </w:rPr>
        <w:t>ficha de inscripción</w:t>
      </w:r>
      <w:r>
        <w:rPr>
          <w:lang w:val="es-NI"/>
        </w:rPr>
        <w:t xml:space="preserve"> y selecciona </w:t>
      </w:r>
      <w:r w:rsidR="00B05F44">
        <w:rPr>
          <w:lang w:val="es-NI"/>
        </w:rPr>
        <w:t>Anular</w:t>
      </w:r>
      <w:r>
        <w:rPr>
          <w:lang w:val="es-NI"/>
        </w:rPr>
        <w:t xml:space="preserve"> (el usuario debe tener un rol que permita la acción </w:t>
      </w:r>
      <w:r w:rsidR="00997AE7">
        <w:rPr>
          <w:lang w:val="es-NI"/>
        </w:rPr>
        <w:t>Eliminar</w:t>
      </w:r>
      <w:r w:rsidR="00B05F44">
        <w:rPr>
          <w:lang w:val="es-NI"/>
        </w:rPr>
        <w:t>FichaInscripcion</w:t>
      </w:r>
      <w:r>
        <w:rPr>
          <w:lang w:val="es-NI"/>
        </w:rPr>
        <w:t>).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sistema solicita confirmación al usuario para </w:t>
      </w:r>
      <w:r w:rsidR="00B05F44">
        <w:rPr>
          <w:lang w:val="es-NI"/>
        </w:rPr>
        <w:t>anular</w:t>
      </w:r>
      <w:r w:rsidR="002209FA">
        <w:rPr>
          <w:lang w:val="es-NI"/>
        </w:rPr>
        <w:t xml:space="preserve"> el registro.</w:t>
      </w:r>
    </w:p>
    <w:p w:rsidR="00502897" w:rsidRDefault="00502897" w:rsidP="00F655C7">
      <w:pPr>
        <w:pStyle w:val="Ttulo5"/>
        <w:jc w:val="both"/>
        <w:rPr>
          <w:lang w:val="es-NI"/>
        </w:rPr>
      </w:pPr>
      <w:r>
        <w:rPr>
          <w:lang w:val="es-NI"/>
        </w:rPr>
        <w:t xml:space="preserve">Si el usuario confirma la acción entonces el sistema </w:t>
      </w:r>
      <w:r w:rsidR="002209FA">
        <w:rPr>
          <w:lang w:val="es-NI"/>
        </w:rPr>
        <w:t xml:space="preserve">verifica que el registro que se desea </w:t>
      </w:r>
      <w:r w:rsidR="00B05F44">
        <w:rPr>
          <w:lang w:val="es-NI"/>
        </w:rPr>
        <w:t>anular no se encuentre en los estados “Anulada”, “Aprobada”, “Rechazada” o “Cancelada”</w:t>
      </w:r>
      <w:r w:rsidR="002209FA">
        <w:rPr>
          <w:lang w:val="es-NI"/>
        </w:rPr>
        <w:t xml:space="preserve">, en caso de tenerlos le avisa al usuario y </w:t>
      </w:r>
      <w:r w:rsidR="00B05F44">
        <w:rPr>
          <w:lang w:val="es-NI"/>
        </w:rPr>
        <w:t xml:space="preserve">cancela la operación. Si no se encuentra en los estados antes mencionados </w:t>
      </w:r>
      <w:r w:rsidR="002209FA">
        <w:rPr>
          <w:lang w:val="es-NI"/>
        </w:rPr>
        <w:t xml:space="preserve">entonces el sistema </w:t>
      </w:r>
      <w:r w:rsidR="00B05F44">
        <w:rPr>
          <w:lang w:val="es-NI"/>
        </w:rPr>
        <w:t xml:space="preserve">cambia el estado de la ficha a “Anulado” en el campo </w:t>
      </w:r>
      <w:r w:rsidR="00B05F44">
        <w:rPr>
          <w:lang w:val="es-NI"/>
        </w:rPr>
        <w:lastRenderedPageBreak/>
        <w:t>(</w:t>
      </w:r>
      <w:r w:rsidR="008F3DE2">
        <w:rPr>
          <w:lang w:val="es-NI"/>
        </w:rPr>
        <w:t>Scl</w:t>
      </w:r>
      <w:r w:rsidR="00B05F44">
        <w:rPr>
          <w:lang w:val="es-NI"/>
        </w:rPr>
        <w:t>FichaSocia.nStbEstadoFichaID)</w:t>
      </w:r>
      <w:r w:rsidR="002209FA">
        <w:rPr>
          <w:lang w:val="es-NI"/>
        </w:rPr>
        <w:t>.</w:t>
      </w:r>
    </w:p>
    <w:p w:rsidR="0072098F" w:rsidRDefault="00502897" w:rsidP="00114C9E">
      <w:pPr>
        <w:pStyle w:val="Ttulo5"/>
        <w:rPr>
          <w:lang w:val="es-NI"/>
        </w:rPr>
      </w:pPr>
      <w:r>
        <w:rPr>
          <w:lang w:val="es-NI"/>
        </w:rPr>
        <w:t xml:space="preserve">Si el usuario no confirma se cancela la operación de </w:t>
      </w:r>
      <w:r w:rsidR="00F36A43">
        <w:rPr>
          <w:lang w:val="es-NI"/>
        </w:rPr>
        <w:t>anul</w:t>
      </w:r>
      <w:r w:rsidR="00044D3F">
        <w:rPr>
          <w:lang w:val="es-NI"/>
        </w:rPr>
        <w:t>ación</w:t>
      </w:r>
      <w:r>
        <w:rPr>
          <w:lang w:val="es-NI"/>
        </w:rPr>
        <w:t>.</w:t>
      </w:r>
    </w:p>
    <w:p w:rsidR="00D31AF4" w:rsidRDefault="00D31AF4" w:rsidP="00D31AF4">
      <w:pPr>
        <w:rPr>
          <w:lang w:val="es-NI"/>
        </w:rPr>
      </w:pPr>
    </w:p>
    <w:p w:rsidR="00D31AF4" w:rsidRPr="0072098F" w:rsidRDefault="00D31AF4" w:rsidP="00D31AF4">
      <w:pPr>
        <w:pStyle w:val="Ttulo3"/>
        <w:rPr>
          <w:lang w:val="es-NI"/>
        </w:rPr>
      </w:pPr>
      <w:r>
        <w:rPr>
          <w:lang w:val="es-NI"/>
        </w:rPr>
        <w:t>Buscar</w:t>
      </w:r>
      <w:r w:rsidRPr="0072098F">
        <w:rPr>
          <w:lang w:val="es-NI"/>
        </w:rPr>
        <w:t xml:space="preserve"> </w:t>
      </w:r>
      <w:r>
        <w:rPr>
          <w:lang w:val="es-NI"/>
        </w:rPr>
        <w:t>Ficha de Inscripción</w:t>
      </w:r>
      <w:r w:rsidRPr="0072098F">
        <w:rPr>
          <w:lang w:val="es-NI"/>
        </w:rPr>
        <w:t xml:space="preserve">: Permite </w:t>
      </w:r>
      <w:r>
        <w:rPr>
          <w:lang w:val="es-NI"/>
        </w:rPr>
        <w:t>buscar</w:t>
      </w:r>
      <w:r w:rsidRPr="0072098F">
        <w:rPr>
          <w:lang w:val="es-NI"/>
        </w:rPr>
        <w:t xml:space="preserve"> </w:t>
      </w:r>
      <w:r>
        <w:rPr>
          <w:lang w:val="es-NI"/>
        </w:rPr>
        <w:t>una ficha de inscripción  existente.</w:t>
      </w:r>
    </w:p>
    <w:p w:rsidR="00D31AF4" w:rsidRDefault="00D31AF4" w:rsidP="00D31AF4">
      <w:pPr>
        <w:pStyle w:val="Ttulo4"/>
        <w:rPr>
          <w:lang w:val="es-NI"/>
        </w:rPr>
      </w:pPr>
      <w:r w:rsidRPr="0072098F">
        <w:rPr>
          <w:lang w:val="es-NI"/>
        </w:rPr>
        <w:t xml:space="preserve">El usuario selecciona la opción </w:t>
      </w:r>
      <w:r>
        <w:rPr>
          <w:lang w:val="es-NI"/>
        </w:rPr>
        <w:t>buscar</w:t>
      </w:r>
      <w:r w:rsidRPr="0072098F">
        <w:rPr>
          <w:lang w:val="es-NI"/>
        </w:rPr>
        <w:t>.</w:t>
      </w:r>
    </w:p>
    <w:p w:rsidR="00D31AF4" w:rsidRDefault="00D31AF4" w:rsidP="00D31AF4">
      <w:pPr>
        <w:pStyle w:val="Ttulo4"/>
        <w:rPr>
          <w:lang w:val="es-NI"/>
        </w:rPr>
      </w:pPr>
      <w:r w:rsidRPr="0072098F">
        <w:rPr>
          <w:lang w:val="es-NI"/>
        </w:rPr>
        <w:t xml:space="preserve">El </w:t>
      </w:r>
      <w:r>
        <w:rPr>
          <w:lang w:val="es-NI"/>
        </w:rPr>
        <w:t>sistema despliega una pantalla emergente con la siguiente información:</w:t>
      </w:r>
    </w:p>
    <w:p w:rsidR="00D31AF4" w:rsidRDefault="00D31AF4" w:rsidP="00D31AF4">
      <w:pPr>
        <w:pStyle w:val="Ttulo5"/>
        <w:jc w:val="both"/>
        <w:rPr>
          <w:lang w:val="es-NI"/>
        </w:rPr>
      </w:pPr>
      <w:r>
        <w:rPr>
          <w:lang w:val="es-NI"/>
        </w:rPr>
        <w:t>Número de Cédula. Número de</w:t>
      </w:r>
      <w:r w:rsidR="00303459">
        <w:rPr>
          <w:lang w:val="es-NI"/>
        </w:rPr>
        <w:t xml:space="preserve"> Cédula de la Socia.  (ESTO ES TENTATIVO, POSIBLEMENTE ESTA OPCION NO VAYA).</w:t>
      </w:r>
    </w:p>
    <w:p w:rsidR="00D31AF4" w:rsidRPr="00D31AF4" w:rsidRDefault="00D31AF4" w:rsidP="00D31AF4">
      <w:pPr>
        <w:rPr>
          <w:lang w:val="es-NI"/>
        </w:rPr>
      </w:pPr>
    </w:p>
    <w:p w:rsidR="0072098F" w:rsidRPr="0072098F" w:rsidRDefault="0072098F" w:rsidP="0072098F">
      <w:pPr>
        <w:pStyle w:val="Ttulo3"/>
        <w:rPr>
          <w:lang w:val="es-NI"/>
        </w:rPr>
      </w:pPr>
      <w:r w:rsidRPr="0072098F">
        <w:rPr>
          <w:lang w:val="es-NI"/>
        </w:rPr>
        <w:t xml:space="preserve">Imprimir </w:t>
      </w:r>
      <w:r w:rsidR="00741B24">
        <w:rPr>
          <w:lang w:val="es-NI"/>
        </w:rPr>
        <w:t>Ficha de Inscripción</w:t>
      </w:r>
      <w:r w:rsidRPr="0072098F">
        <w:rPr>
          <w:lang w:val="es-NI"/>
        </w:rPr>
        <w:t xml:space="preserve">: Permite imprimir </w:t>
      </w:r>
      <w:r w:rsidR="00741B24">
        <w:rPr>
          <w:lang w:val="es-NI"/>
        </w:rPr>
        <w:t>una ficha de inscripción  existente.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usuario </w:t>
      </w:r>
      <w:r w:rsidR="00741B24">
        <w:rPr>
          <w:lang w:val="es-NI"/>
        </w:rPr>
        <w:t xml:space="preserve">se ubica en un registro específico de una ficha de inscripción y </w:t>
      </w:r>
      <w:r w:rsidRPr="0072098F">
        <w:rPr>
          <w:lang w:val="es-NI"/>
        </w:rPr>
        <w:t>selecciona la opción Imprimir.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Pr="006E2ACE">
          <w:rPr>
            <w:rStyle w:val="Hipervnculo"/>
            <w:lang w:val="es-NI"/>
          </w:rPr>
          <w:t>S</w:t>
        </w:r>
        <w:r w:rsidR="00741B24">
          <w:rPr>
            <w:rStyle w:val="Hipervnculo"/>
            <w:lang w:val="es-NI"/>
          </w:rPr>
          <w:t>cl</w:t>
        </w:r>
        <w:r w:rsidRPr="006E2ACE">
          <w:rPr>
            <w:rStyle w:val="Hipervnculo"/>
            <w:lang w:val="es-NI"/>
          </w:rPr>
          <w:t>Reporte</w:t>
        </w:r>
        <w:r w:rsidR="00741B24">
          <w:rPr>
            <w:rStyle w:val="Hipervnculo"/>
            <w:lang w:val="es-NI"/>
          </w:rPr>
          <w:t>FichaInscripcion</w:t>
        </w:r>
      </w:hyperlink>
      <w:r w:rsidRPr="0072098F">
        <w:rPr>
          <w:lang w:val="es-NI"/>
        </w:rPr>
        <w:t>.</w:t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0" w:name="_Toc141695682"/>
      <w:r>
        <w:rPr>
          <w:lang w:val="es-NI"/>
        </w:rPr>
        <w:t>Diagrama</w:t>
      </w:r>
      <w:bookmarkEnd w:id="20"/>
    </w:p>
    <w:p w:rsidR="00502897" w:rsidRDefault="00517BBF">
      <w:r>
        <w:rPr>
          <w:noProof/>
          <w:lang w:val="es-CO" w:eastAsia="es-CO"/>
        </w:rPr>
        <w:drawing>
          <wp:inline distT="0" distB="0" distL="0" distR="0">
            <wp:extent cx="3484245" cy="3215005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809" t="15865" r="13615" b="11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1" w:name="_Toc141695683"/>
      <w:bookmarkEnd w:id="18"/>
      <w:bookmarkEnd w:id="19"/>
      <w:r>
        <w:rPr>
          <w:lang w:val="es-NI"/>
        </w:rPr>
        <w:t>Interface con el usuario</w:t>
      </w:r>
      <w:bookmarkEnd w:id="21"/>
    </w:p>
    <w:p w:rsidR="004319A0" w:rsidRPr="004319A0" w:rsidRDefault="004319A0" w:rsidP="004319A0">
      <w:pPr>
        <w:rPr>
          <w:lang w:val="es-NI"/>
        </w:rPr>
      </w:pPr>
      <w:r>
        <w:rPr>
          <w:lang w:val="es-NI"/>
        </w:rPr>
        <w:t>Este caso de uso requiere una pantalla sencilla con un grid principal y pantallas po</w:t>
      </w:r>
      <w:r w:rsidR="006951A1">
        <w:rPr>
          <w:lang w:val="es-NI"/>
        </w:rPr>
        <w:t>p</w:t>
      </w:r>
      <w:r>
        <w:rPr>
          <w:lang w:val="es-NI"/>
        </w:rPr>
        <w:t>-up que se carguen al ejecutar las acciones de Agregar y Modificar.</w:t>
      </w:r>
    </w:p>
    <w:sectPr w:rsidR="004319A0" w:rsidRPr="004319A0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F9F" w:rsidRDefault="005E7F9F">
      <w:r>
        <w:separator/>
      </w:r>
    </w:p>
  </w:endnote>
  <w:endnote w:type="continuationSeparator" w:id="1">
    <w:p w:rsidR="005E7F9F" w:rsidRDefault="005E7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E0EBF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3F3EB6">
              <w:rPr>
                <w:noProof/>
              </w:rPr>
              <w:t>2007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3E0EB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3E0EBF">
            <w:rPr>
              <w:rStyle w:val="Nmerodepgina"/>
            </w:rPr>
            <w:fldChar w:fldCharType="separate"/>
          </w:r>
          <w:r w:rsidR="00502F42">
            <w:rPr>
              <w:rStyle w:val="Nmerodepgina"/>
              <w:noProof/>
            </w:rPr>
            <w:t>10</w:t>
          </w:r>
          <w:r w:rsidR="003E0EBF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F9F" w:rsidRDefault="005E7F9F">
      <w:r>
        <w:separator/>
      </w:r>
    </w:p>
  </w:footnote>
  <w:footnote w:type="continuationSeparator" w:id="1">
    <w:p w:rsidR="005E7F9F" w:rsidRDefault="005E7F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Version:           &lt;1.0&gt;</w:t>
          </w:r>
        </w:p>
      </w:tc>
    </w:tr>
    <w:tr w:rsidR="003A2F1D">
      <w:tc>
        <w:tcPr>
          <w:tcW w:w="6379" w:type="dxa"/>
        </w:tcPr>
        <w:p w:rsidR="003A2F1D" w:rsidRDefault="008F3DE2" w:rsidP="00C85D97">
          <w:pPr>
            <w:rPr>
              <w:lang w:val="es-NI"/>
            </w:rPr>
          </w:pPr>
          <w:r>
            <w:t>Sc</w:t>
          </w:r>
          <w:r w:rsidR="00C2469D">
            <w:t>lMant</w:t>
          </w:r>
          <w:r w:rsidR="00C85D97">
            <w:t>HojaVerifica</w:t>
          </w:r>
          <w:r w:rsidR="00C2469D">
            <w:t>cion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3F3EB6" w:rsidRPr="003F3EB6">
              <w:rPr>
                <w:noProof/>
                <w:lang w:val="es-ES"/>
              </w:rPr>
              <w:t>8/27/2007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10F1E"/>
    <w:rsid w:val="000143BB"/>
    <w:rsid w:val="00017756"/>
    <w:rsid w:val="00023D59"/>
    <w:rsid w:val="00024FF5"/>
    <w:rsid w:val="00027DC2"/>
    <w:rsid w:val="0004035E"/>
    <w:rsid w:val="00040AF5"/>
    <w:rsid w:val="0004334D"/>
    <w:rsid w:val="00044D3F"/>
    <w:rsid w:val="0004517D"/>
    <w:rsid w:val="000452E2"/>
    <w:rsid w:val="0005115A"/>
    <w:rsid w:val="00051632"/>
    <w:rsid w:val="00053B6C"/>
    <w:rsid w:val="000544CB"/>
    <w:rsid w:val="00056EC4"/>
    <w:rsid w:val="00057630"/>
    <w:rsid w:val="0006652C"/>
    <w:rsid w:val="000721B4"/>
    <w:rsid w:val="00073789"/>
    <w:rsid w:val="000743FD"/>
    <w:rsid w:val="0007676B"/>
    <w:rsid w:val="00076DC7"/>
    <w:rsid w:val="000808C2"/>
    <w:rsid w:val="00086749"/>
    <w:rsid w:val="00094CEF"/>
    <w:rsid w:val="0009750D"/>
    <w:rsid w:val="000B0127"/>
    <w:rsid w:val="000E50FC"/>
    <w:rsid w:val="000F0C85"/>
    <w:rsid w:val="0010013D"/>
    <w:rsid w:val="001047BE"/>
    <w:rsid w:val="00106D28"/>
    <w:rsid w:val="00110CED"/>
    <w:rsid w:val="001110B7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27A8"/>
    <w:rsid w:val="001438F2"/>
    <w:rsid w:val="001459C9"/>
    <w:rsid w:val="001464F6"/>
    <w:rsid w:val="00150975"/>
    <w:rsid w:val="00151247"/>
    <w:rsid w:val="001626C6"/>
    <w:rsid w:val="00165D5B"/>
    <w:rsid w:val="00171511"/>
    <w:rsid w:val="00186233"/>
    <w:rsid w:val="001966A7"/>
    <w:rsid w:val="00196B05"/>
    <w:rsid w:val="00196E06"/>
    <w:rsid w:val="001A6EFC"/>
    <w:rsid w:val="001A764D"/>
    <w:rsid w:val="001C2501"/>
    <w:rsid w:val="001C6452"/>
    <w:rsid w:val="001D270D"/>
    <w:rsid w:val="001D48E9"/>
    <w:rsid w:val="001D698C"/>
    <w:rsid w:val="001F10B1"/>
    <w:rsid w:val="001F2382"/>
    <w:rsid w:val="001F35E9"/>
    <w:rsid w:val="001F4791"/>
    <w:rsid w:val="001F4CF3"/>
    <w:rsid w:val="001F6E3C"/>
    <w:rsid w:val="002010AC"/>
    <w:rsid w:val="00205795"/>
    <w:rsid w:val="00205CAE"/>
    <w:rsid w:val="0020689A"/>
    <w:rsid w:val="00210114"/>
    <w:rsid w:val="002159D1"/>
    <w:rsid w:val="002209FA"/>
    <w:rsid w:val="002212BC"/>
    <w:rsid w:val="00222901"/>
    <w:rsid w:val="00222C88"/>
    <w:rsid w:val="00231E9A"/>
    <w:rsid w:val="00233BDC"/>
    <w:rsid w:val="002350A2"/>
    <w:rsid w:val="00236C45"/>
    <w:rsid w:val="00250974"/>
    <w:rsid w:val="00251F31"/>
    <w:rsid w:val="00253E55"/>
    <w:rsid w:val="00254E3B"/>
    <w:rsid w:val="00261865"/>
    <w:rsid w:val="00265DB7"/>
    <w:rsid w:val="00267F59"/>
    <w:rsid w:val="00272D06"/>
    <w:rsid w:val="002738CD"/>
    <w:rsid w:val="00273BF3"/>
    <w:rsid w:val="002823A9"/>
    <w:rsid w:val="00285BB4"/>
    <w:rsid w:val="00286DB7"/>
    <w:rsid w:val="00291E9F"/>
    <w:rsid w:val="002976B7"/>
    <w:rsid w:val="002A0A84"/>
    <w:rsid w:val="002B2D75"/>
    <w:rsid w:val="002B4C3A"/>
    <w:rsid w:val="002B62C7"/>
    <w:rsid w:val="002B7775"/>
    <w:rsid w:val="002D0672"/>
    <w:rsid w:val="002D1071"/>
    <w:rsid w:val="002D18AB"/>
    <w:rsid w:val="002D4326"/>
    <w:rsid w:val="002D50F5"/>
    <w:rsid w:val="002D5CE9"/>
    <w:rsid w:val="002D7B65"/>
    <w:rsid w:val="002E08E3"/>
    <w:rsid w:val="002E1206"/>
    <w:rsid w:val="002E12A7"/>
    <w:rsid w:val="002F1764"/>
    <w:rsid w:val="003020CC"/>
    <w:rsid w:val="00303459"/>
    <w:rsid w:val="00303E16"/>
    <w:rsid w:val="00307A2D"/>
    <w:rsid w:val="00307A7B"/>
    <w:rsid w:val="003103FB"/>
    <w:rsid w:val="00311BB4"/>
    <w:rsid w:val="00312CDF"/>
    <w:rsid w:val="00313737"/>
    <w:rsid w:val="00316969"/>
    <w:rsid w:val="0032546A"/>
    <w:rsid w:val="0033454B"/>
    <w:rsid w:val="003374BC"/>
    <w:rsid w:val="0034130E"/>
    <w:rsid w:val="00350238"/>
    <w:rsid w:val="0035411C"/>
    <w:rsid w:val="003541C4"/>
    <w:rsid w:val="0035543C"/>
    <w:rsid w:val="003615CE"/>
    <w:rsid w:val="00361911"/>
    <w:rsid w:val="00361CB6"/>
    <w:rsid w:val="003639B0"/>
    <w:rsid w:val="00365E5B"/>
    <w:rsid w:val="0037780D"/>
    <w:rsid w:val="00380C6E"/>
    <w:rsid w:val="003A03FE"/>
    <w:rsid w:val="003A0FE6"/>
    <w:rsid w:val="003A2F1D"/>
    <w:rsid w:val="003B5EBD"/>
    <w:rsid w:val="003B7BC6"/>
    <w:rsid w:val="003C09BB"/>
    <w:rsid w:val="003C14F9"/>
    <w:rsid w:val="003C279E"/>
    <w:rsid w:val="003D15A6"/>
    <w:rsid w:val="003D28BE"/>
    <w:rsid w:val="003E0EBF"/>
    <w:rsid w:val="003F10A5"/>
    <w:rsid w:val="003F3EB6"/>
    <w:rsid w:val="00402395"/>
    <w:rsid w:val="00402A26"/>
    <w:rsid w:val="00404C2E"/>
    <w:rsid w:val="00404C42"/>
    <w:rsid w:val="00421B9B"/>
    <w:rsid w:val="004248DA"/>
    <w:rsid w:val="00425A41"/>
    <w:rsid w:val="004266D1"/>
    <w:rsid w:val="00426B4C"/>
    <w:rsid w:val="00427292"/>
    <w:rsid w:val="004319A0"/>
    <w:rsid w:val="00435CCA"/>
    <w:rsid w:val="00436E89"/>
    <w:rsid w:val="00442E5B"/>
    <w:rsid w:val="004440B7"/>
    <w:rsid w:val="00454E32"/>
    <w:rsid w:val="004651D5"/>
    <w:rsid w:val="00465468"/>
    <w:rsid w:val="0046678C"/>
    <w:rsid w:val="00467BD0"/>
    <w:rsid w:val="004741D0"/>
    <w:rsid w:val="00482077"/>
    <w:rsid w:val="00482D37"/>
    <w:rsid w:val="004840F5"/>
    <w:rsid w:val="00487309"/>
    <w:rsid w:val="00490CB6"/>
    <w:rsid w:val="00494633"/>
    <w:rsid w:val="004A0E38"/>
    <w:rsid w:val="004A75BF"/>
    <w:rsid w:val="004B021F"/>
    <w:rsid w:val="004B1DAA"/>
    <w:rsid w:val="004B25B7"/>
    <w:rsid w:val="004B7B2D"/>
    <w:rsid w:val="004D4E23"/>
    <w:rsid w:val="004E3426"/>
    <w:rsid w:val="004E4E2E"/>
    <w:rsid w:val="004E5560"/>
    <w:rsid w:val="004F4F69"/>
    <w:rsid w:val="004F6049"/>
    <w:rsid w:val="00500A7F"/>
    <w:rsid w:val="00502897"/>
    <w:rsid w:val="00502F42"/>
    <w:rsid w:val="005052EE"/>
    <w:rsid w:val="005104ED"/>
    <w:rsid w:val="0051171A"/>
    <w:rsid w:val="005119C0"/>
    <w:rsid w:val="0051727D"/>
    <w:rsid w:val="005174CC"/>
    <w:rsid w:val="00517BBF"/>
    <w:rsid w:val="005217C3"/>
    <w:rsid w:val="00525C58"/>
    <w:rsid w:val="00532108"/>
    <w:rsid w:val="00532B7A"/>
    <w:rsid w:val="0053569F"/>
    <w:rsid w:val="005403A1"/>
    <w:rsid w:val="0054081A"/>
    <w:rsid w:val="00543464"/>
    <w:rsid w:val="00543E5D"/>
    <w:rsid w:val="0055060D"/>
    <w:rsid w:val="0055356A"/>
    <w:rsid w:val="00554E51"/>
    <w:rsid w:val="00561B9D"/>
    <w:rsid w:val="00562B89"/>
    <w:rsid w:val="005636EE"/>
    <w:rsid w:val="0056665B"/>
    <w:rsid w:val="0056675E"/>
    <w:rsid w:val="00567CB5"/>
    <w:rsid w:val="00570AFB"/>
    <w:rsid w:val="00575250"/>
    <w:rsid w:val="00575A10"/>
    <w:rsid w:val="005936DC"/>
    <w:rsid w:val="005A66B2"/>
    <w:rsid w:val="005C22E3"/>
    <w:rsid w:val="005C2895"/>
    <w:rsid w:val="005C3749"/>
    <w:rsid w:val="005D01FE"/>
    <w:rsid w:val="005D6BA7"/>
    <w:rsid w:val="005D6BD6"/>
    <w:rsid w:val="005D7A49"/>
    <w:rsid w:val="005E3A51"/>
    <w:rsid w:val="005E7F9F"/>
    <w:rsid w:val="005F1085"/>
    <w:rsid w:val="00601C84"/>
    <w:rsid w:val="00605E32"/>
    <w:rsid w:val="006068A3"/>
    <w:rsid w:val="006075F9"/>
    <w:rsid w:val="00611EEE"/>
    <w:rsid w:val="006127CD"/>
    <w:rsid w:val="00613701"/>
    <w:rsid w:val="006163E0"/>
    <w:rsid w:val="00617EDF"/>
    <w:rsid w:val="00624184"/>
    <w:rsid w:val="00632DD3"/>
    <w:rsid w:val="00634FF9"/>
    <w:rsid w:val="00651743"/>
    <w:rsid w:val="00651A89"/>
    <w:rsid w:val="00652BA5"/>
    <w:rsid w:val="00660D51"/>
    <w:rsid w:val="00662612"/>
    <w:rsid w:val="00663B97"/>
    <w:rsid w:val="006769E8"/>
    <w:rsid w:val="00676BB9"/>
    <w:rsid w:val="0067764A"/>
    <w:rsid w:val="00683FDF"/>
    <w:rsid w:val="00685475"/>
    <w:rsid w:val="006951A1"/>
    <w:rsid w:val="006A3D70"/>
    <w:rsid w:val="006A5B27"/>
    <w:rsid w:val="006B0167"/>
    <w:rsid w:val="006B1DEC"/>
    <w:rsid w:val="006B2328"/>
    <w:rsid w:val="006B4C8D"/>
    <w:rsid w:val="006C4A40"/>
    <w:rsid w:val="006D606E"/>
    <w:rsid w:val="006E103E"/>
    <w:rsid w:val="006E2ACE"/>
    <w:rsid w:val="006F056C"/>
    <w:rsid w:val="006F137C"/>
    <w:rsid w:val="006F39F7"/>
    <w:rsid w:val="00700268"/>
    <w:rsid w:val="00700C18"/>
    <w:rsid w:val="007020AA"/>
    <w:rsid w:val="00704316"/>
    <w:rsid w:val="007059CE"/>
    <w:rsid w:val="007108A3"/>
    <w:rsid w:val="00711069"/>
    <w:rsid w:val="00711F7F"/>
    <w:rsid w:val="00712BC8"/>
    <w:rsid w:val="00713456"/>
    <w:rsid w:val="00713A3E"/>
    <w:rsid w:val="007148CA"/>
    <w:rsid w:val="007173D3"/>
    <w:rsid w:val="0072098F"/>
    <w:rsid w:val="00725354"/>
    <w:rsid w:val="007306A5"/>
    <w:rsid w:val="00734112"/>
    <w:rsid w:val="00737534"/>
    <w:rsid w:val="00737CDE"/>
    <w:rsid w:val="00741B24"/>
    <w:rsid w:val="00747CF4"/>
    <w:rsid w:val="007533B0"/>
    <w:rsid w:val="0075492F"/>
    <w:rsid w:val="007565D6"/>
    <w:rsid w:val="00766EA2"/>
    <w:rsid w:val="007678AC"/>
    <w:rsid w:val="00771043"/>
    <w:rsid w:val="00780F5F"/>
    <w:rsid w:val="007855E9"/>
    <w:rsid w:val="0079285F"/>
    <w:rsid w:val="00794761"/>
    <w:rsid w:val="007A4113"/>
    <w:rsid w:val="007A4B40"/>
    <w:rsid w:val="007A4D46"/>
    <w:rsid w:val="007A4E1D"/>
    <w:rsid w:val="007B5854"/>
    <w:rsid w:val="007B7988"/>
    <w:rsid w:val="007C1931"/>
    <w:rsid w:val="007C3201"/>
    <w:rsid w:val="007C3418"/>
    <w:rsid w:val="007C3BF0"/>
    <w:rsid w:val="007D4E72"/>
    <w:rsid w:val="007E09D6"/>
    <w:rsid w:val="007E4E51"/>
    <w:rsid w:val="007E6FD8"/>
    <w:rsid w:val="007F27CD"/>
    <w:rsid w:val="008009D2"/>
    <w:rsid w:val="00800CAA"/>
    <w:rsid w:val="008133C2"/>
    <w:rsid w:val="008240E1"/>
    <w:rsid w:val="00833368"/>
    <w:rsid w:val="008357AA"/>
    <w:rsid w:val="008420E9"/>
    <w:rsid w:val="00842F62"/>
    <w:rsid w:val="008445A9"/>
    <w:rsid w:val="00845F8A"/>
    <w:rsid w:val="008608A0"/>
    <w:rsid w:val="00861A06"/>
    <w:rsid w:val="008637CD"/>
    <w:rsid w:val="00873CCD"/>
    <w:rsid w:val="00884EE6"/>
    <w:rsid w:val="00890D89"/>
    <w:rsid w:val="00893CB2"/>
    <w:rsid w:val="008A02C6"/>
    <w:rsid w:val="008A0CC3"/>
    <w:rsid w:val="008A55ED"/>
    <w:rsid w:val="008B30E8"/>
    <w:rsid w:val="008B3465"/>
    <w:rsid w:val="008B36B8"/>
    <w:rsid w:val="008B76A2"/>
    <w:rsid w:val="008C3228"/>
    <w:rsid w:val="008C3EDA"/>
    <w:rsid w:val="008C5245"/>
    <w:rsid w:val="008C5574"/>
    <w:rsid w:val="008C5925"/>
    <w:rsid w:val="008C5CB9"/>
    <w:rsid w:val="008D70B4"/>
    <w:rsid w:val="008D7546"/>
    <w:rsid w:val="008E0851"/>
    <w:rsid w:val="008E700E"/>
    <w:rsid w:val="008E74A4"/>
    <w:rsid w:val="008E74BA"/>
    <w:rsid w:val="008F021F"/>
    <w:rsid w:val="008F3423"/>
    <w:rsid w:val="008F3DE2"/>
    <w:rsid w:val="008F4655"/>
    <w:rsid w:val="008F6C57"/>
    <w:rsid w:val="0090059B"/>
    <w:rsid w:val="00910E9A"/>
    <w:rsid w:val="00913E48"/>
    <w:rsid w:val="00923FA4"/>
    <w:rsid w:val="009253CB"/>
    <w:rsid w:val="0092547B"/>
    <w:rsid w:val="0092633B"/>
    <w:rsid w:val="009319D3"/>
    <w:rsid w:val="00931F9A"/>
    <w:rsid w:val="009331E1"/>
    <w:rsid w:val="00947CD6"/>
    <w:rsid w:val="00957F19"/>
    <w:rsid w:val="009735BF"/>
    <w:rsid w:val="009760CA"/>
    <w:rsid w:val="00983623"/>
    <w:rsid w:val="009918C1"/>
    <w:rsid w:val="00995413"/>
    <w:rsid w:val="00997AE7"/>
    <w:rsid w:val="009B7F0F"/>
    <w:rsid w:val="009C11E7"/>
    <w:rsid w:val="009C74A2"/>
    <w:rsid w:val="009D3A6D"/>
    <w:rsid w:val="009D7968"/>
    <w:rsid w:val="009E0F02"/>
    <w:rsid w:val="009E10D1"/>
    <w:rsid w:val="009F0BBB"/>
    <w:rsid w:val="00A01CA1"/>
    <w:rsid w:val="00A025B1"/>
    <w:rsid w:val="00A11BCD"/>
    <w:rsid w:val="00A13474"/>
    <w:rsid w:val="00A31BA2"/>
    <w:rsid w:val="00A46179"/>
    <w:rsid w:val="00A54587"/>
    <w:rsid w:val="00A5661F"/>
    <w:rsid w:val="00A578FC"/>
    <w:rsid w:val="00A60D3F"/>
    <w:rsid w:val="00A621D0"/>
    <w:rsid w:val="00A65F75"/>
    <w:rsid w:val="00A71395"/>
    <w:rsid w:val="00A72491"/>
    <w:rsid w:val="00A73C6B"/>
    <w:rsid w:val="00A74CA7"/>
    <w:rsid w:val="00A8734D"/>
    <w:rsid w:val="00A9337F"/>
    <w:rsid w:val="00A94442"/>
    <w:rsid w:val="00AB3A63"/>
    <w:rsid w:val="00AC149F"/>
    <w:rsid w:val="00AC19A3"/>
    <w:rsid w:val="00AC1B41"/>
    <w:rsid w:val="00AC463B"/>
    <w:rsid w:val="00AC5D89"/>
    <w:rsid w:val="00AC6713"/>
    <w:rsid w:val="00AD0D50"/>
    <w:rsid w:val="00AD372B"/>
    <w:rsid w:val="00AD394F"/>
    <w:rsid w:val="00AD40D7"/>
    <w:rsid w:val="00AD5B61"/>
    <w:rsid w:val="00AE6CA9"/>
    <w:rsid w:val="00AF1D0F"/>
    <w:rsid w:val="00AF2C9A"/>
    <w:rsid w:val="00B00F98"/>
    <w:rsid w:val="00B05F44"/>
    <w:rsid w:val="00B10A7F"/>
    <w:rsid w:val="00B1146E"/>
    <w:rsid w:val="00B137AB"/>
    <w:rsid w:val="00B14EDF"/>
    <w:rsid w:val="00B21743"/>
    <w:rsid w:val="00B22F62"/>
    <w:rsid w:val="00B24FA5"/>
    <w:rsid w:val="00B253A2"/>
    <w:rsid w:val="00B45B03"/>
    <w:rsid w:val="00B5051D"/>
    <w:rsid w:val="00B6314C"/>
    <w:rsid w:val="00B717DE"/>
    <w:rsid w:val="00B75A6C"/>
    <w:rsid w:val="00B76613"/>
    <w:rsid w:val="00B80279"/>
    <w:rsid w:val="00B82302"/>
    <w:rsid w:val="00B93D99"/>
    <w:rsid w:val="00B94F17"/>
    <w:rsid w:val="00BA66DA"/>
    <w:rsid w:val="00BB249B"/>
    <w:rsid w:val="00BC191B"/>
    <w:rsid w:val="00BC2EC6"/>
    <w:rsid w:val="00BC7E10"/>
    <w:rsid w:val="00BD0996"/>
    <w:rsid w:val="00BD26CD"/>
    <w:rsid w:val="00BD5B49"/>
    <w:rsid w:val="00BD7428"/>
    <w:rsid w:val="00BF2A7F"/>
    <w:rsid w:val="00C018F5"/>
    <w:rsid w:val="00C05B3A"/>
    <w:rsid w:val="00C05BC6"/>
    <w:rsid w:val="00C11E00"/>
    <w:rsid w:val="00C15223"/>
    <w:rsid w:val="00C2053F"/>
    <w:rsid w:val="00C21998"/>
    <w:rsid w:val="00C2469D"/>
    <w:rsid w:val="00C450F4"/>
    <w:rsid w:val="00C4705F"/>
    <w:rsid w:val="00C52D3D"/>
    <w:rsid w:val="00C54649"/>
    <w:rsid w:val="00C60B44"/>
    <w:rsid w:val="00C754F3"/>
    <w:rsid w:val="00C77CCC"/>
    <w:rsid w:val="00C80F06"/>
    <w:rsid w:val="00C83F1C"/>
    <w:rsid w:val="00C85D97"/>
    <w:rsid w:val="00C86BB9"/>
    <w:rsid w:val="00C92DBA"/>
    <w:rsid w:val="00CC292B"/>
    <w:rsid w:val="00CC4F7D"/>
    <w:rsid w:val="00CD3680"/>
    <w:rsid w:val="00CE2446"/>
    <w:rsid w:val="00CE2A3C"/>
    <w:rsid w:val="00CE3BAC"/>
    <w:rsid w:val="00CE5779"/>
    <w:rsid w:val="00CF14B2"/>
    <w:rsid w:val="00CF2AB1"/>
    <w:rsid w:val="00CF7642"/>
    <w:rsid w:val="00D02FE9"/>
    <w:rsid w:val="00D046E7"/>
    <w:rsid w:val="00D05CEE"/>
    <w:rsid w:val="00D05F55"/>
    <w:rsid w:val="00D05FF4"/>
    <w:rsid w:val="00D1229C"/>
    <w:rsid w:val="00D241B7"/>
    <w:rsid w:val="00D25F61"/>
    <w:rsid w:val="00D2768A"/>
    <w:rsid w:val="00D31AF4"/>
    <w:rsid w:val="00D43B03"/>
    <w:rsid w:val="00D44583"/>
    <w:rsid w:val="00D500D0"/>
    <w:rsid w:val="00D712F3"/>
    <w:rsid w:val="00D71566"/>
    <w:rsid w:val="00D81980"/>
    <w:rsid w:val="00D84F2F"/>
    <w:rsid w:val="00D855E2"/>
    <w:rsid w:val="00D86F87"/>
    <w:rsid w:val="00D905EF"/>
    <w:rsid w:val="00D91642"/>
    <w:rsid w:val="00DA7440"/>
    <w:rsid w:val="00DA7480"/>
    <w:rsid w:val="00DA7DB3"/>
    <w:rsid w:val="00DB1F68"/>
    <w:rsid w:val="00DB6506"/>
    <w:rsid w:val="00DB7F76"/>
    <w:rsid w:val="00DC1BA5"/>
    <w:rsid w:val="00DD1CDB"/>
    <w:rsid w:val="00DD7996"/>
    <w:rsid w:val="00DE05C9"/>
    <w:rsid w:val="00DE1FBB"/>
    <w:rsid w:val="00DE2A82"/>
    <w:rsid w:val="00DF0F96"/>
    <w:rsid w:val="00E0475D"/>
    <w:rsid w:val="00E17DFF"/>
    <w:rsid w:val="00E3709C"/>
    <w:rsid w:val="00E42E60"/>
    <w:rsid w:val="00E43C58"/>
    <w:rsid w:val="00E44936"/>
    <w:rsid w:val="00E45AD8"/>
    <w:rsid w:val="00E52D0C"/>
    <w:rsid w:val="00E535EA"/>
    <w:rsid w:val="00E5539A"/>
    <w:rsid w:val="00E600C4"/>
    <w:rsid w:val="00E67F26"/>
    <w:rsid w:val="00E82B3E"/>
    <w:rsid w:val="00E84F01"/>
    <w:rsid w:val="00E90D4B"/>
    <w:rsid w:val="00EA14DF"/>
    <w:rsid w:val="00EA7652"/>
    <w:rsid w:val="00EB6661"/>
    <w:rsid w:val="00EC0A58"/>
    <w:rsid w:val="00EC508C"/>
    <w:rsid w:val="00ED0602"/>
    <w:rsid w:val="00ED3308"/>
    <w:rsid w:val="00EE1FC1"/>
    <w:rsid w:val="00EE3A99"/>
    <w:rsid w:val="00EF2BD9"/>
    <w:rsid w:val="00F000A6"/>
    <w:rsid w:val="00F0085B"/>
    <w:rsid w:val="00F14355"/>
    <w:rsid w:val="00F16BC7"/>
    <w:rsid w:val="00F266DB"/>
    <w:rsid w:val="00F275CE"/>
    <w:rsid w:val="00F36A43"/>
    <w:rsid w:val="00F37E9D"/>
    <w:rsid w:val="00F46489"/>
    <w:rsid w:val="00F47388"/>
    <w:rsid w:val="00F51056"/>
    <w:rsid w:val="00F55A72"/>
    <w:rsid w:val="00F55E92"/>
    <w:rsid w:val="00F56AEC"/>
    <w:rsid w:val="00F603B0"/>
    <w:rsid w:val="00F620BB"/>
    <w:rsid w:val="00F655C7"/>
    <w:rsid w:val="00F708A8"/>
    <w:rsid w:val="00F71E38"/>
    <w:rsid w:val="00F722EF"/>
    <w:rsid w:val="00F807B0"/>
    <w:rsid w:val="00F80E8A"/>
    <w:rsid w:val="00F817F6"/>
    <w:rsid w:val="00F83CD2"/>
    <w:rsid w:val="00F83E5A"/>
    <w:rsid w:val="00F841A7"/>
    <w:rsid w:val="00F96DFC"/>
    <w:rsid w:val="00F97479"/>
    <w:rsid w:val="00FB1128"/>
    <w:rsid w:val="00FB4924"/>
    <w:rsid w:val="00FB63AB"/>
    <w:rsid w:val="00FB657E"/>
    <w:rsid w:val="00FC3A1F"/>
    <w:rsid w:val="00FD1486"/>
    <w:rsid w:val="00FD408A"/>
    <w:rsid w:val="00FD5920"/>
    <w:rsid w:val="00FD644A"/>
    <w:rsid w:val="00FE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semiHidden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1500</TotalTime>
  <Pages>15</Pages>
  <Words>4587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29761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SprMantUnidadSalud</dc:title>
  <dc:subject>SMUSURA0</dc:subject>
  <dc:creator>Azucena Suárez</dc:creator>
  <cp:keywords>aplicación</cp:keywords>
  <dc:description/>
  <cp:lastModifiedBy>Azucena Suárez</cp:lastModifiedBy>
  <cp:revision>212</cp:revision>
  <cp:lastPrinted>2006-07-26T21:45:00Z</cp:lastPrinted>
  <dcterms:created xsi:type="dcterms:W3CDTF">2007-08-13T14:17:00Z</dcterms:created>
  <dcterms:modified xsi:type="dcterms:W3CDTF">2007-08-27T15:09:00Z</dcterms:modified>
  <cp:category>Caso de uso</cp:category>
</cp:coreProperties>
</file>